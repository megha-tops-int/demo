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875" w:rsidRPr="001F1002" w:rsidRDefault="001F1002" w:rsidP="00F472AD">
      <w:pPr>
        <w:jc w:val="left"/>
        <w:rPr>
          <w:b/>
          <w:sz w:val="32"/>
        </w:rPr>
      </w:pPr>
      <w:r>
        <w:rPr>
          <w:b/>
          <w:sz w:val="32"/>
        </w:rPr>
        <w:t xml:space="preserve">Level 1 heading: </w:t>
      </w:r>
      <w:r w:rsidR="00F2140D" w:rsidRPr="001F1002">
        <w:rPr>
          <w:b/>
          <w:sz w:val="32"/>
        </w:rPr>
        <w:t>Donation requests</w:t>
      </w:r>
    </w:p>
    <w:p w:rsidR="00A37657" w:rsidRDefault="00D70AF1" w:rsidP="00F472AD">
      <w:pPr>
        <w:jc w:val="left"/>
      </w:pPr>
      <w:r w:rsidRPr="00D70AF1">
        <w:t xml:space="preserve">Junction Studio </w:t>
      </w:r>
      <w:r w:rsidR="000A0E23">
        <w:t xml:space="preserve">is </w:t>
      </w:r>
      <w:r w:rsidR="00B16E0F">
        <w:t>excited</w:t>
      </w:r>
      <w:r w:rsidR="000A0E23">
        <w:t xml:space="preserve"> to </w:t>
      </w:r>
      <w:r w:rsidRPr="00D70AF1">
        <w:t xml:space="preserve">support individuals, community organisations and sports clubs each year through a range of different ways. </w:t>
      </w:r>
      <w:r w:rsidR="00B96E45">
        <w:t xml:space="preserve">For us it’s about giving back to the communities that do such a great job in supporting the </w:t>
      </w:r>
      <w:r w:rsidR="00A37657">
        <w:t xml:space="preserve">Saints while </w:t>
      </w:r>
      <w:r w:rsidR="00B96E45">
        <w:t xml:space="preserve">contributing to a lasting positive social legacy. </w:t>
      </w:r>
    </w:p>
    <w:p w:rsidR="00D70AF1" w:rsidRPr="00D70AF1" w:rsidRDefault="00A37657" w:rsidP="00F472AD">
      <w:pPr>
        <w:jc w:val="left"/>
      </w:pPr>
      <w:r>
        <w:t xml:space="preserve">We appreciate the time you take to send us a donation request. We receive a huge number of requests each year and we will do our best to help you out. </w:t>
      </w:r>
      <w:r w:rsidR="00B96E45">
        <w:t>Whether your request is small or big, we welcome the chance to connect and hear about what you are doing.</w:t>
      </w:r>
    </w:p>
    <w:p w:rsidR="00F2140D" w:rsidRPr="001F1002" w:rsidRDefault="001F1002" w:rsidP="00F472AD">
      <w:pPr>
        <w:jc w:val="left"/>
        <w:rPr>
          <w:b/>
          <w:sz w:val="24"/>
        </w:rPr>
      </w:pPr>
      <w:r>
        <w:rPr>
          <w:b/>
          <w:sz w:val="24"/>
        </w:rPr>
        <w:t xml:space="preserve">Level 2 heading: </w:t>
      </w:r>
      <w:r w:rsidR="00A37657">
        <w:rPr>
          <w:b/>
          <w:sz w:val="24"/>
        </w:rPr>
        <w:t>Please read this first!</w:t>
      </w:r>
    </w:p>
    <w:p w:rsidR="00D70AF1" w:rsidRDefault="00D70AF1" w:rsidP="00F472AD">
      <w:pPr>
        <w:jc w:val="left"/>
      </w:pPr>
      <w:r>
        <w:t>Junction Studio will consider supporting requests that</w:t>
      </w:r>
    </w:p>
    <w:p w:rsidR="00D70AF1" w:rsidRDefault="00D70AF1" w:rsidP="00F472AD">
      <w:pPr>
        <w:pStyle w:val="ListParagraph"/>
        <w:numPr>
          <w:ilvl w:val="0"/>
          <w:numId w:val="12"/>
        </w:numPr>
        <w:jc w:val="left"/>
      </w:pPr>
      <w:r>
        <w:t>Are aligned with one or more of our quarters – diversity, leadership, wellbeing and creativity</w:t>
      </w:r>
    </w:p>
    <w:p w:rsidR="00D70AF1" w:rsidRDefault="00D70AF1" w:rsidP="00F472AD">
      <w:pPr>
        <w:pStyle w:val="ListParagraph"/>
        <w:numPr>
          <w:ilvl w:val="0"/>
          <w:numId w:val="12"/>
        </w:numPr>
        <w:jc w:val="left"/>
      </w:pPr>
      <w:r>
        <w:t>Generate positive social outcomes in one or more of our communities, from Port Melbourne to Portsea</w:t>
      </w:r>
    </w:p>
    <w:p w:rsidR="00D70AF1" w:rsidRDefault="00D70AF1" w:rsidP="00F472AD">
      <w:pPr>
        <w:pStyle w:val="ListParagraph"/>
        <w:numPr>
          <w:ilvl w:val="0"/>
          <w:numId w:val="12"/>
        </w:numPr>
        <w:jc w:val="left"/>
      </w:pPr>
      <w:r>
        <w:t xml:space="preserve">Are requested by </w:t>
      </w:r>
      <w:r w:rsidR="003A0E3B">
        <w:t xml:space="preserve">St Kilda Football Club </w:t>
      </w:r>
      <w:r>
        <w:t xml:space="preserve">members or </w:t>
      </w:r>
      <w:r w:rsidR="00B96E45">
        <w:t>long-time</w:t>
      </w:r>
      <w:r>
        <w:t xml:space="preserve"> supporters.</w:t>
      </w:r>
    </w:p>
    <w:p w:rsidR="00023CE6" w:rsidRDefault="00023CE6" w:rsidP="00F472AD">
      <w:pPr>
        <w:jc w:val="left"/>
      </w:pPr>
      <w:r>
        <w:t>We kindly ask that you direct all requests through this brief application form. Unfortunately we cannot accept personal items in the mail for signing – there are great opport</w:t>
      </w:r>
      <w:bookmarkStart w:id="0" w:name="_GoBack"/>
      <w:bookmarkEnd w:id="0"/>
      <w:r>
        <w:t>unities at open training sessions and public events to get autographs on your Saints gear.</w:t>
      </w:r>
    </w:p>
    <w:p w:rsidR="00590AC4" w:rsidRPr="00D70AF1" w:rsidRDefault="00D70AF1" w:rsidP="00F472AD">
      <w:pPr>
        <w:jc w:val="left"/>
      </w:pPr>
      <w:r>
        <w:t xml:space="preserve">If </w:t>
      </w:r>
      <w:r w:rsidR="00A37657">
        <w:t xml:space="preserve">any of these dot points sounds like you </w:t>
      </w:r>
      <w:r w:rsidR="00906F58" w:rsidRPr="00D70AF1">
        <w:t xml:space="preserve">please fill out this form and we will get back to you </w:t>
      </w:r>
      <w:r w:rsidR="003A0E3B">
        <w:t>with</w:t>
      </w:r>
      <w:r w:rsidR="00906F58" w:rsidRPr="00D70AF1">
        <w:t>in three weeks… it’s a promise</w:t>
      </w:r>
      <w:r w:rsidR="00A37657">
        <w:t>!</w:t>
      </w:r>
    </w:p>
    <w:p w:rsidR="00F37027" w:rsidRDefault="00E36C14" w:rsidP="00F472AD">
      <w:pPr>
        <w:jc w:val="left"/>
        <w:rPr>
          <w:b/>
          <w:sz w:val="24"/>
        </w:rPr>
      </w:pPr>
      <w:r>
        <w:rPr>
          <w:b/>
          <w:sz w:val="24"/>
        </w:rPr>
        <w:t>Level 2 heading: Your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254"/>
      </w:tblGrid>
      <w:tr w:rsidR="00A37657" w:rsidRPr="00490A99" w:rsidTr="00A37657">
        <w:tc>
          <w:tcPr>
            <w:tcW w:w="3794" w:type="dxa"/>
          </w:tcPr>
          <w:p w:rsidR="00A37657" w:rsidRPr="00490A99" w:rsidRDefault="00A37657" w:rsidP="00A37657">
            <w:pPr>
              <w:jc w:val="left"/>
              <w:rPr>
                <w:b/>
              </w:rPr>
            </w:pPr>
            <w:r w:rsidRPr="00490A99">
              <w:rPr>
                <w:b/>
              </w:rPr>
              <w:t>Question</w:t>
            </w:r>
          </w:p>
        </w:tc>
        <w:tc>
          <w:tcPr>
            <w:tcW w:w="5254" w:type="dxa"/>
          </w:tcPr>
          <w:p w:rsidR="00A37657" w:rsidRPr="00490A99" w:rsidRDefault="00A37657" w:rsidP="00A37657">
            <w:pPr>
              <w:jc w:val="left"/>
              <w:rPr>
                <w:b/>
              </w:rPr>
            </w:pPr>
            <w:r w:rsidRPr="00490A99">
              <w:rPr>
                <w:b/>
              </w:rPr>
              <w:t>Response and controls</w:t>
            </w:r>
          </w:p>
        </w:tc>
      </w:tr>
      <w:tr w:rsidR="00A37657" w:rsidTr="00A37657">
        <w:tc>
          <w:tcPr>
            <w:tcW w:w="3794" w:type="dxa"/>
          </w:tcPr>
          <w:p w:rsidR="00A37657" w:rsidRDefault="00A37657" w:rsidP="00E04CBD">
            <w:pPr>
              <w:ind w:left="-76"/>
              <w:jc w:val="left"/>
            </w:pPr>
            <w:r w:rsidRPr="00D70AF1">
              <w:t xml:space="preserve">First </w:t>
            </w:r>
            <w:r w:rsidR="003E658F">
              <w:t>n</w:t>
            </w:r>
            <w:r w:rsidRPr="00D70AF1">
              <w:t>ame</w:t>
            </w:r>
          </w:p>
        </w:tc>
        <w:tc>
          <w:tcPr>
            <w:tcW w:w="5254" w:type="dxa"/>
          </w:tcPr>
          <w:p w:rsidR="00A37657" w:rsidRDefault="00A37657" w:rsidP="00A37657">
            <w:pPr>
              <w:jc w:val="left"/>
            </w:pPr>
          </w:p>
        </w:tc>
      </w:tr>
      <w:tr w:rsidR="00A37657" w:rsidTr="00A37657">
        <w:tc>
          <w:tcPr>
            <w:tcW w:w="3794" w:type="dxa"/>
          </w:tcPr>
          <w:p w:rsidR="00A37657" w:rsidRDefault="00A37657" w:rsidP="00E04CBD">
            <w:pPr>
              <w:ind w:left="-76"/>
              <w:jc w:val="left"/>
            </w:pPr>
            <w:r>
              <w:t xml:space="preserve">Last </w:t>
            </w:r>
            <w:r w:rsidR="003E658F">
              <w:t>n</w:t>
            </w:r>
            <w:r>
              <w:t>ame</w:t>
            </w:r>
          </w:p>
        </w:tc>
        <w:tc>
          <w:tcPr>
            <w:tcW w:w="5254" w:type="dxa"/>
          </w:tcPr>
          <w:p w:rsidR="00A37657" w:rsidRDefault="00A37657" w:rsidP="00A37657">
            <w:pPr>
              <w:jc w:val="left"/>
            </w:pPr>
          </w:p>
        </w:tc>
      </w:tr>
      <w:tr w:rsidR="00A37657" w:rsidTr="00A37657">
        <w:tc>
          <w:tcPr>
            <w:tcW w:w="3794" w:type="dxa"/>
          </w:tcPr>
          <w:p w:rsidR="00A37657" w:rsidRDefault="00A37657" w:rsidP="00E04CBD">
            <w:pPr>
              <w:ind w:left="-76"/>
              <w:jc w:val="left"/>
            </w:pPr>
            <w:r>
              <w:t xml:space="preserve">Saints </w:t>
            </w:r>
            <w:r w:rsidR="003E658F">
              <w:t>m</w:t>
            </w:r>
            <w:r>
              <w:t xml:space="preserve">ember </w:t>
            </w:r>
            <w:r w:rsidR="003E658F">
              <w:t>n</w:t>
            </w:r>
            <w:r>
              <w:t>umber</w:t>
            </w:r>
          </w:p>
        </w:tc>
        <w:tc>
          <w:tcPr>
            <w:tcW w:w="5254" w:type="dxa"/>
          </w:tcPr>
          <w:p w:rsidR="00A37657" w:rsidRPr="00A37657" w:rsidRDefault="00A37657" w:rsidP="00A37657">
            <w:pPr>
              <w:jc w:val="left"/>
              <w:rPr>
                <w:i/>
                <w:color w:val="FF0000"/>
              </w:rPr>
            </w:pPr>
            <w:r w:rsidRPr="001F1002">
              <w:rPr>
                <w:i/>
                <w:color w:val="FF0000"/>
              </w:rPr>
              <w:t>[Control]</w:t>
            </w:r>
            <w:r>
              <w:rPr>
                <w:i/>
                <w:color w:val="FF0000"/>
              </w:rPr>
              <w:t>: Free text box numbers only and no spaces. Checkbox ‘NA’ if not applicable.</w:t>
            </w:r>
          </w:p>
        </w:tc>
      </w:tr>
      <w:tr w:rsidR="00A37657" w:rsidTr="00A37657">
        <w:tc>
          <w:tcPr>
            <w:tcW w:w="3794" w:type="dxa"/>
          </w:tcPr>
          <w:p w:rsidR="00A37657" w:rsidRDefault="00A37657" w:rsidP="00E04CBD">
            <w:pPr>
              <w:ind w:left="-76"/>
              <w:jc w:val="left"/>
            </w:pPr>
            <w:r w:rsidRPr="00D70AF1">
              <w:t xml:space="preserve">Organisation </w:t>
            </w:r>
            <w:r w:rsidR="003E658F">
              <w:t>n</w:t>
            </w:r>
            <w:r>
              <w:t>ame (if applicable)</w:t>
            </w:r>
          </w:p>
        </w:tc>
        <w:tc>
          <w:tcPr>
            <w:tcW w:w="5254" w:type="dxa"/>
          </w:tcPr>
          <w:p w:rsidR="00A37657" w:rsidRPr="001F1002" w:rsidRDefault="00A37657" w:rsidP="00A37657">
            <w:pPr>
              <w:jc w:val="left"/>
              <w:rPr>
                <w:i/>
                <w:color w:val="FF0000"/>
              </w:rPr>
            </w:pPr>
            <w:r w:rsidRPr="001F1002">
              <w:rPr>
                <w:i/>
                <w:color w:val="FF0000"/>
              </w:rPr>
              <w:t>[Control]</w:t>
            </w:r>
            <w:r>
              <w:rPr>
                <w:i/>
                <w:color w:val="FF0000"/>
              </w:rPr>
              <w:t>: Free text box. Checkbox ‘NA’ if not applicable.</w:t>
            </w:r>
          </w:p>
        </w:tc>
      </w:tr>
      <w:tr w:rsidR="00A37657" w:rsidTr="00A37657">
        <w:tc>
          <w:tcPr>
            <w:tcW w:w="3794" w:type="dxa"/>
          </w:tcPr>
          <w:p w:rsidR="00A37657" w:rsidRDefault="00A37657" w:rsidP="00E04CBD">
            <w:pPr>
              <w:ind w:left="-76"/>
              <w:jc w:val="left"/>
            </w:pPr>
            <w:r>
              <w:t xml:space="preserve">Are you a </w:t>
            </w:r>
            <w:r w:rsidR="00490A99">
              <w:t>registered charity</w:t>
            </w:r>
            <w:r>
              <w:t>?</w:t>
            </w:r>
          </w:p>
        </w:tc>
        <w:tc>
          <w:tcPr>
            <w:tcW w:w="5254" w:type="dxa"/>
          </w:tcPr>
          <w:p w:rsidR="00A37657" w:rsidRDefault="00A37657" w:rsidP="00A37657">
            <w:pPr>
              <w:jc w:val="left"/>
              <w:rPr>
                <w:i/>
                <w:color w:val="FF0000"/>
              </w:rPr>
            </w:pPr>
            <w:r w:rsidRPr="001F1002">
              <w:rPr>
                <w:i/>
                <w:color w:val="FF0000"/>
              </w:rPr>
              <w:t>[Control]</w:t>
            </w:r>
            <w:r>
              <w:rPr>
                <w:i/>
                <w:color w:val="FF0000"/>
              </w:rPr>
              <w:t>: D</w:t>
            </w:r>
            <w:r w:rsidR="00490A99">
              <w:rPr>
                <w:i/>
                <w:color w:val="FF0000"/>
              </w:rPr>
              <w:t>rop down box with these options.</w:t>
            </w:r>
          </w:p>
          <w:p w:rsidR="00A37657" w:rsidRDefault="00A37657" w:rsidP="00A37657">
            <w:pPr>
              <w:jc w:val="left"/>
            </w:pPr>
            <w:r>
              <w:t>Yes</w:t>
            </w:r>
          </w:p>
          <w:p w:rsidR="00A37657" w:rsidRPr="00A37657" w:rsidRDefault="00490A99" w:rsidP="00A37657">
            <w:pPr>
              <w:jc w:val="left"/>
            </w:pPr>
            <w:r>
              <w:t>No</w:t>
            </w:r>
          </w:p>
        </w:tc>
      </w:tr>
      <w:tr w:rsidR="00A37657" w:rsidTr="00A37657">
        <w:tc>
          <w:tcPr>
            <w:tcW w:w="3794" w:type="dxa"/>
          </w:tcPr>
          <w:p w:rsidR="00A37657" w:rsidRDefault="00A37657" w:rsidP="00E04CBD">
            <w:pPr>
              <w:ind w:left="-76"/>
              <w:jc w:val="left"/>
            </w:pPr>
            <w:r w:rsidRPr="00D70AF1">
              <w:t>Email</w:t>
            </w:r>
          </w:p>
        </w:tc>
        <w:tc>
          <w:tcPr>
            <w:tcW w:w="5254" w:type="dxa"/>
          </w:tcPr>
          <w:p w:rsidR="00A37657" w:rsidRPr="001F1002" w:rsidRDefault="00A37657" w:rsidP="00A37657">
            <w:pPr>
              <w:jc w:val="left"/>
              <w:rPr>
                <w:i/>
                <w:color w:val="FF0000"/>
              </w:rPr>
            </w:pPr>
          </w:p>
        </w:tc>
      </w:tr>
      <w:tr w:rsidR="00A37657" w:rsidTr="00A37657">
        <w:tc>
          <w:tcPr>
            <w:tcW w:w="3794" w:type="dxa"/>
          </w:tcPr>
          <w:p w:rsidR="00A37657" w:rsidRDefault="00A37657" w:rsidP="00E04CBD">
            <w:pPr>
              <w:ind w:left="-76"/>
              <w:jc w:val="left"/>
            </w:pPr>
            <w:r>
              <w:t xml:space="preserve">Phone </w:t>
            </w:r>
            <w:r w:rsidR="003E658F">
              <w:t>n</w:t>
            </w:r>
            <w:r>
              <w:t>umber</w:t>
            </w:r>
          </w:p>
        </w:tc>
        <w:tc>
          <w:tcPr>
            <w:tcW w:w="5254" w:type="dxa"/>
          </w:tcPr>
          <w:p w:rsidR="00A37657" w:rsidRPr="001F1002" w:rsidRDefault="00A37657" w:rsidP="00A37657">
            <w:pPr>
              <w:jc w:val="left"/>
              <w:rPr>
                <w:i/>
                <w:color w:val="FF0000"/>
              </w:rPr>
            </w:pPr>
            <w:r w:rsidRPr="001F1002">
              <w:rPr>
                <w:i/>
                <w:color w:val="FF0000"/>
              </w:rPr>
              <w:t>[Control]</w:t>
            </w:r>
            <w:r>
              <w:rPr>
                <w:i/>
                <w:color w:val="FF0000"/>
              </w:rPr>
              <w:t xml:space="preserve">: Free text box numbers only and no spaces. </w:t>
            </w:r>
          </w:p>
        </w:tc>
      </w:tr>
      <w:tr w:rsidR="00A37657" w:rsidTr="00A37657">
        <w:tc>
          <w:tcPr>
            <w:tcW w:w="3794" w:type="dxa"/>
          </w:tcPr>
          <w:p w:rsidR="00A37657" w:rsidRDefault="00A37657" w:rsidP="00E04CBD">
            <w:pPr>
              <w:ind w:left="-76"/>
              <w:jc w:val="left"/>
            </w:pPr>
            <w:r w:rsidRPr="00D70AF1">
              <w:t>Address</w:t>
            </w:r>
          </w:p>
        </w:tc>
        <w:tc>
          <w:tcPr>
            <w:tcW w:w="5254" w:type="dxa"/>
          </w:tcPr>
          <w:p w:rsidR="00A37657" w:rsidRPr="001F1002" w:rsidRDefault="00A37657" w:rsidP="00A37657">
            <w:pPr>
              <w:jc w:val="left"/>
              <w:rPr>
                <w:i/>
                <w:color w:val="FF0000"/>
              </w:rPr>
            </w:pPr>
          </w:p>
        </w:tc>
      </w:tr>
      <w:tr w:rsidR="00A37657" w:rsidTr="00A37657">
        <w:tc>
          <w:tcPr>
            <w:tcW w:w="3794" w:type="dxa"/>
          </w:tcPr>
          <w:p w:rsidR="00A37657" w:rsidRDefault="00A37657" w:rsidP="00E04CBD">
            <w:pPr>
              <w:ind w:left="-76"/>
              <w:jc w:val="left"/>
            </w:pPr>
            <w:r>
              <w:t>If your application relates to an event, please tell us the date of your e</w:t>
            </w:r>
            <w:r w:rsidRPr="00D70AF1">
              <w:t>vent (</w:t>
            </w:r>
            <w:r w:rsidR="00023CE6">
              <w:t>Note: we ask for</w:t>
            </w:r>
            <w:r>
              <w:t xml:space="preserve"> </w:t>
            </w:r>
            <w:r w:rsidRPr="00D70AF1">
              <w:t xml:space="preserve">minimum </w:t>
            </w:r>
            <w:r>
              <w:t xml:space="preserve">six </w:t>
            </w:r>
            <w:r w:rsidRPr="00D70AF1">
              <w:t>week notice period</w:t>
            </w:r>
            <w:r>
              <w:t>).</w:t>
            </w:r>
          </w:p>
        </w:tc>
        <w:tc>
          <w:tcPr>
            <w:tcW w:w="5254" w:type="dxa"/>
          </w:tcPr>
          <w:p w:rsidR="00A37657" w:rsidRPr="001F1002" w:rsidRDefault="00A37657" w:rsidP="00A37657">
            <w:pPr>
              <w:jc w:val="left"/>
              <w:rPr>
                <w:i/>
                <w:color w:val="FF0000"/>
              </w:rPr>
            </w:pPr>
            <w:r w:rsidRPr="001F1002">
              <w:rPr>
                <w:i/>
                <w:color w:val="FF0000"/>
              </w:rPr>
              <w:t>[Control]</w:t>
            </w:r>
            <w:r>
              <w:rPr>
                <w:i/>
                <w:color w:val="FF0000"/>
              </w:rPr>
              <w:t>: Calendar function with all dates within six weeks of the current date being greyed out.</w:t>
            </w:r>
            <w:r w:rsidR="003E658F">
              <w:rPr>
                <w:i/>
                <w:color w:val="FF0000"/>
              </w:rPr>
              <w:t xml:space="preserve"> </w:t>
            </w:r>
            <w:r w:rsidR="003E658F">
              <w:rPr>
                <w:i/>
                <w:color w:val="FF0000"/>
              </w:rPr>
              <w:t>Checkbox ‘NA’ if not applicable.</w:t>
            </w:r>
          </w:p>
        </w:tc>
      </w:tr>
    </w:tbl>
    <w:p w:rsidR="00A37657" w:rsidRDefault="00A37657" w:rsidP="00A37657">
      <w:pPr>
        <w:jc w:val="left"/>
      </w:pPr>
    </w:p>
    <w:p w:rsidR="00E36C14" w:rsidRDefault="00E36C14" w:rsidP="00F472AD">
      <w:pPr>
        <w:jc w:val="left"/>
        <w:rPr>
          <w:b/>
          <w:sz w:val="24"/>
        </w:rPr>
      </w:pPr>
      <w:r w:rsidRPr="00E36C14">
        <w:rPr>
          <w:b/>
          <w:sz w:val="24"/>
        </w:rPr>
        <w:t>Level 2 heading: Your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254"/>
      </w:tblGrid>
      <w:tr w:rsidR="00490A99" w:rsidRPr="00490A99" w:rsidTr="00490A99">
        <w:tc>
          <w:tcPr>
            <w:tcW w:w="3794" w:type="dxa"/>
          </w:tcPr>
          <w:p w:rsidR="00490A99" w:rsidRPr="00490A99" w:rsidRDefault="00490A99" w:rsidP="00490A99">
            <w:pPr>
              <w:jc w:val="left"/>
              <w:rPr>
                <w:b/>
              </w:rPr>
            </w:pPr>
            <w:r w:rsidRPr="00490A99">
              <w:rPr>
                <w:b/>
              </w:rPr>
              <w:t>Question</w:t>
            </w:r>
          </w:p>
        </w:tc>
        <w:tc>
          <w:tcPr>
            <w:tcW w:w="5254" w:type="dxa"/>
          </w:tcPr>
          <w:p w:rsidR="00490A99" w:rsidRPr="00490A99" w:rsidRDefault="00490A99" w:rsidP="00490A99">
            <w:pPr>
              <w:jc w:val="left"/>
              <w:rPr>
                <w:b/>
              </w:rPr>
            </w:pPr>
            <w:r w:rsidRPr="00490A99">
              <w:rPr>
                <w:b/>
              </w:rPr>
              <w:t>Response and controls</w:t>
            </w:r>
          </w:p>
        </w:tc>
      </w:tr>
      <w:tr w:rsidR="00490A99" w:rsidTr="00490A99">
        <w:tc>
          <w:tcPr>
            <w:tcW w:w="3794" w:type="dxa"/>
          </w:tcPr>
          <w:p w:rsidR="00490A99" w:rsidRDefault="00490A99" w:rsidP="00E04CBD">
            <w:pPr>
              <w:ind w:left="-76"/>
              <w:jc w:val="left"/>
            </w:pPr>
            <w:r>
              <w:t>We’d like to get to know you. Are you a…</w:t>
            </w:r>
          </w:p>
        </w:tc>
        <w:tc>
          <w:tcPr>
            <w:tcW w:w="5254" w:type="dxa"/>
          </w:tcPr>
          <w:p w:rsidR="00490A99" w:rsidRPr="00DF5080" w:rsidRDefault="00490A99" w:rsidP="00490A99">
            <w:pPr>
              <w:jc w:val="left"/>
              <w:rPr>
                <w:i/>
                <w:color w:val="FF0000"/>
              </w:rPr>
            </w:pPr>
            <w:r w:rsidRPr="00E36C14">
              <w:rPr>
                <w:i/>
                <w:color w:val="FF0000"/>
              </w:rPr>
              <w:t>[Control]</w:t>
            </w:r>
            <w:r>
              <w:rPr>
                <w:i/>
                <w:color w:val="FF0000"/>
              </w:rPr>
              <w:t xml:space="preserve">: </w:t>
            </w:r>
            <w:r w:rsidRPr="00E36C14">
              <w:rPr>
                <w:i/>
                <w:color w:val="FF0000"/>
              </w:rPr>
              <w:t xml:space="preserve">Drop down box </w:t>
            </w:r>
            <w:r>
              <w:rPr>
                <w:i/>
                <w:color w:val="FF0000"/>
              </w:rPr>
              <w:t>with these options</w:t>
            </w:r>
            <w:r w:rsidRPr="00E36C14">
              <w:rPr>
                <w:i/>
                <w:color w:val="FF0000"/>
              </w:rPr>
              <w:t xml:space="preserve">. If ‘Other’ is selected </w:t>
            </w:r>
            <w:r>
              <w:rPr>
                <w:i/>
                <w:color w:val="FF0000"/>
              </w:rPr>
              <w:t>then a free text field appears.</w:t>
            </w:r>
          </w:p>
          <w:p w:rsidR="00490A99" w:rsidRDefault="00490A99" w:rsidP="00490A99">
            <w:pPr>
              <w:jc w:val="left"/>
            </w:pPr>
            <w:r>
              <w:t>Not for Profit Organisation</w:t>
            </w:r>
          </w:p>
          <w:p w:rsidR="00490A99" w:rsidRDefault="00490A99" w:rsidP="00490A99">
            <w:pPr>
              <w:jc w:val="left"/>
            </w:pPr>
            <w:r>
              <w:t>Community Organisation</w:t>
            </w:r>
          </w:p>
          <w:p w:rsidR="00490A99" w:rsidRDefault="00490A99" w:rsidP="00490A99">
            <w:pPr>
              <w:jc w:val="left"/>
            </w:pPr>
            <w:r>
              <w:t>For Profit Organisation</w:t>
            </w:r>
          </w:p>
          <w:p w:rsidR="00490A99" w:rsidRDefault="00490A99" w:rsidP="00490A99">
            <w:pPr>
              <w:jc w:val="left"/>
            </w:pPr>
            <w:r>
              <w:t>Individual</w:t>
            </w:r>
          </w:p>
          <w:p w:rsidR="00490A99" w:rsidRDefault="00490A99" w:rsidP="00490A99">
            <w:pPr>
              <w:jc w:val="left"/>
            </w:pPr>
            <w:r>
              <w:t>Other</w:t>
            </w:r>
          </w:p>
        </w:tc>
      </w:tr>
      <w:tr w:rsidR="00490A99" w:rsidTr="00490A99">
        <w:tc>
          <w:tcPr>
            <w:tcW w:w="3794" w:type="dxa"/>
          </w:tcPr>
          <w:p w:rsidR="00490A99" w:rsidRDefault="00490A99" w:rsidP="00E04CBD">
            <w:pPr>
              <w:ind w:left="-76"/>
              <w:jc w:val="left"/>
            </w:pPr>
            <w:r>
              <w:lastRenderedPageBreak/>
              <w:t>How can we assist you?</w:t>
            </w:r>
          </w:p>
        </w:tc>
        <w:tc>
          <w:tcPr>
            <w:tcW w:w="5254" w:type="dxa"/>
          </w:tcPr>
          <w:p w:rsidR="00490A99" w:rsidRDefault="00490A99" w:rsidP="00490A99">
            <w:pPr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[Control]: </w:t>
            </w:r>
            <w:r w:rsidRPr="00E36C14">
              <w:rPr>
                <w:i/>
                <w:color w:val="FF0000"/>
              </w:rPr>
              <w:t>Drop down box selection</w:t>
            </w:r>
            <w:r>
              <w:rPr>
                <w:i/>
                <w:color w:val="FF0000"/>
              </w:rPr>
              <w:t>s below</w:t>
            </w:r>
            <w:r w:rsidRPr="00E36C14">
              <w:rPr>
                <w:i/>
                <w:color w:val="FF0000"/>
              </w:rPr>
              <w:t xml:space="preserve">. </w:t>
            </w:r>
            <w:r w:rsidRPr="001F1002">
              <w:rPr>
                <w:i/>
                <w:color w:val="FF0000"/>
              </w:rPr>
              <w:t xml:space="preserve">When the user selects a category a pop up box should appear with </w:t>
            </w:r>
            <w:r>
              <w:rPr>
                <w:i/>
                <w:color w:val="FF0000"/>
              </w:rPr>
              <w:t xml:space="preserve">a </w:t>
            </w:r>
            <w:r w:rsidRPr="001F1002">
              <w:rPr>
                <w:i/>
                <w:color w:val="FF0000"/>
              </w:rPr>
              <w:t xml:space="preserve">description of the category. Once a category is selected by the user, </w:t>
            </w:r>
            <w:r>
              <w:rPr>
                <w:i/>
                <w:color w:val="FF0000"/>
              </w:rPr>
              <w:t xml:space="preserve">only questions relating to that category </w:t>
            </w:r>
            <w:r w:rsidRPr="001F1002">
              <w:rPr>
                <w:i/>
                <w:color w:val="FF0000"/>
              </w:rPr>
              <w:t>will appear.</w:t>
            </w:r>
          </w:p>
          <w:p w:rsidR="00490A99" w:rsidRDefault="00490A99" w:rsidP="00490A99">
            <w:pPr>
              <w:jc w:val="left"/>
            </w:pPr>
            <w:r w:rsidRPr="00DF5080">
              <w:t xml:space="preserve">Game day </w:t>
            </w:r>
            <w:r>
              <w:t xml:space="preserve">tickets </w:t>
            </w:r>
            <w:r>
              <w:br/>
              <w:t>[Description: Game day tickets are available limited reserved seating at level 1 at Etihad Stadium for home games and general administration tickets for all games. We will do our best to fulfil your request but tickets are always subject to availability.]</w:t>
            </w:r>
          </w:p>
          <w:p w:rsidR="00490A99" w:rsidRPr="00DF5080" w:rsidRDefault="00490A99" w:rsidP="00490A99">
            <w:pPr>
              <w:jc w:val="left"/>
            </w:pPr>
          </w:p>
          <w:p w:rsidR="00490A99" w:rsidRPr="00DF5080" w:rsidRDefault="00490A99" w:rsidP="00490A99">
            <w:pPr>
              <w:jc w:val="left"/>
            </w:pPr>
            <w:r w:rsidRPr="00DF5080">
              <w:t>Giveaways</w:t>
            </w:r>
            <w:r>
              <w:t xml:space="preserve"> </w:t>
            </w:r>
            <w:r>
              <w:br/>
              <w:t>[Description: Giveaway items are generally provided for community events as incentives for guests.]</w:t>
            </w:r>
          </w:p>
          <w:p w:rsidR="00490A99" w:rsidRDefault="00490A99" w:rsidP="00490A99">
            <w:pPr>
              <w:jc w:val="left"/>
            </w:pPr>
          </w:p>
          <w:p w:rsidR="00490A99" w:rsidRDefault="00490A99" w:rsidP="00490A99">
            <w:pPr>
              <w:jc w:val="left"/>
            </w:pPr>
            <w:r w:rsidRPr="004873F6">
              <w:t>Fundraising items</w:t>
            </w:r>
            <w:r>
              <w:t xml:space="preserve"> </w:t>
            </w:r>
            <w:r>
              <w:br/>
              <w:t>[Description: Fundraising items will be provided at cost and must be used by the recipient to raise funds for a community cause. Fundraising items we can provide are signed team Guernsey and signed team poster.]</w:t>
            </w:r>
          </w:p>
          <w:p w:rsidR="00490A99" w:rsidRDefault="00490A99" w:rsidP="00490A99">
            <w:pPr>
              <w:jc w:val="left"/>
            </w:pPr>
          </w:p>
          <w:p w:rsidR="00490A99" w:rsidRDefault="00490A99" w:rsidP="00490A99">
            <w:pPr>
              <w:jc w:val="left"/>
            </w:pPr>
            <w:r w:rsidRPr="00DF5080">
              <w:t>Personalised letter</w:t>
            </w:r>
            <w:r>
              <w:t xml:space="preserve">, card or </w:t>
            </w:r>
            <w:proofErr w:type="gramStart"/>
            <w:r>
              <w:t>certificate</w:t>
            </w:r>
            <w:proofErr w:type="gramEnd"/>
            <w:r>
              <w:br/>
              <w:t>[Description: These items are generally provided to members or supporters to mark a special occasion or achievement, to wish our best for an upcoming adventure or for offering our condolences.]</w:t>
            </w:r>
          </w:p>
          <w:p w:rsidR="00490A99" w:rsidRDefault="00490A99" w:rsidP="00490A99">
            <w:pPr>
              <w:jc w:val="left"/>
            </w:pPr>
          </w:p>
          <w:p w:rsidR="00490A99" w:rsidRDefault="00490A99" w:rsidP="00490A99">
            <w:pPr>
              <w:jc w:val="left"/>
            </w:pPr>
            <w:r>
              <w:t>Other</w:t>
            </w:r>
          </w:p>
        </w:tc>
      </w:tr>
    </w:tbl>
    <w:p w:rsidR="00A37657" w:rsidRDefault="00A37657" w:rsidP="00A37657">
      <w:pPr>
        <w:jc w:val="left"/>
      </w:pPr>
    </w:p>
    <w:p w:rsidR="00222A01" w:rsidRPr="007B659A" w:rsidRDefault="004B6037" w:rsidP="00F472AD">
      <w:pPr>
        <w:jc w:val="left"/>
        <w:rPr>
          <w:b/>
        </w:rPr>
      </w:pPr>
      <w:r>
        <w:rPr>
          <w:b/>
        </w:rPr>
        <w:t>Game d</w:t>
      </w:r>
      <w:r w:rsidR="007B659A" w:rsidRPr="007B659A">
        <w:rPr>
          <w:b/>
        </w:rPr>
        <w:t xml:space="preserve">ay </w:t>
      </w:r>
      <w:r w:rsidR="005668A7">
        <w:rPr>
          <w:b/>
        </w:rPr>
        <w:t>tickets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254"/>
      </w:tblGrid>
      <w:tr w:rsidR="00490A99" w:rsidRPr="00490A99" w:rsidTr="00490A99">
        <w:tc>
          <w:tcPr>
            <w:tcW w:w="3794" w:type="dxa"/>
          </w:tcPr>
          <w:p w:rsidR="00490A99" w:rsidRPr="00490A99" w:rsidRDefault="00490A99" w:rsidP="00490A99">
            <w:pPr>
              <w:jc w:val="left"/>
              <w:rPr>
                <w:b/>
              </w:rPr>
            </w:pPr>
            <w:r w:rsidRPr="00490A99">
              <w:rPr>
                <w:b/>
              </w:rPr>
              <w:t>Question</w:t>
            </w:r>
          </w:p>
        </w:tc>
        <w:tc>
          <w:tcPr>
            <w:tcW w:w="5254" w:type="dxa"/>
          </w:tcPr>
          <w:p w:rsidR="00490A99" w:rsidRPr="00490A99" w:rsidRDefault="00490A99" w:rsidP="00490A99">
            <w:pPr>
              <w:jc w:val="left"/>
              <w:rPr>
                <w:b/>
              </w:rPr>
            </w:pPr>
            <w:r w:rsidRPr="00490A99">
              <w:rPr>
                <w:b/>
              </w:rPr>
              <w:t>Response and controls</w:t>
            </w:r>
          </w:p>
        </w:tc>
      </w:tr>
      <w:tr w:rsidR="00490A99" w:rsidTr="00490A99">
        <w:tc>
          <w:tcPr>
            <w:tcW w:w="3794" w:type="dxa"/>
          </w:tcPr>
          <w:p w:rsidR="00490A99" w:rsidRDefault="00490A99" w:rsidP="00E04CBD">
            <w:pPr>
              <w:ind w:left="-76"/>
              <w:jc w:val="left"/>
            </w:pPr>
            <w:r w:rsidRPr="00D70AF1">
              <w:t xml:space="preserve">What game </w:t>
            </w:r>
            <w:r>
              <w:t>does your request relate to?</w:t>
            </w:r>
          </w:p>
        </w:tc>
        <w:tc>
          <w:tcPr>
            <w:tcW w:w="5254" w:type="dxa"/>
          </w:tcPr>
          <w:p w:rsidR="00490A99" w:rsidRDefault="00490A99" w:rsidP="00490A99">
            <w:pPr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[Control]</w:t>
            </w:r>
            <w:r>
              <w:rPr>
                <w:i/>
                <w:color w:val="FF0000"/>
              </w:rPr>
              <w:br/>
              <w:t>Drop down box with the following options.</w:t>
            </w:r>
          </w:p>
          <w:p w:rsidR="00490A99" w:rsidRDefault="00490A99" w:rsidP="00490A99">
            <w:pPr>
              <w:jc w:val="left"/>
            </w:pPr>
            <w:r>
              <w:t>Round 1 Sunday, March 27 – Port Adelaide v St Kilda</w:t>
            </w:r>
          </w:p>
          <w:p w:rsidR="00490A99" w:rsidRDefault="00490A99" w:rsidP="00490A99">
            <w:pPr>
              <w:jc w:val="left"/>
            </w:pPr>
            <w:r>
              <w:t>Round 2 Saturday, April 02 – St Kilda v Western Bulldogs</w:t>
            </w:r>
          </w:p>
          <w:p w:rsidR="00490A99" w:rsidRDefault="00490A99" w:rsidP="00490A99">
            <w:pPr>
              <w:jc w:val="left"/>
            </w:pPr>
            <w:r>
              <w:t>Round 3 Saturday, April 09 – St Kilda v Collingwood</w:t>
            </w:r>
          </w:p>
          <w:p w:rsidR="00490A99" w:rsidRDefault="00490A99" w:rsidP="00490A99">
            <w:pPr>
              <w:jc w:val="left"/>
            </w:pPr>
            <w:r>
              <w:t>Round 4 Saturday, April 16 – Hawthorn v St Kilda</w:t>
            </w:r>
          </w:p>
          <w:p w:rsidR="00490A99" w:rsidRDefault="00490A99" w:rsidP="00490A99">
            <w:pPr>
              <w:jc w:val="left"/>
            </w:pPr>
            <w:r>
              <w:t>Round 5 Sunday, April 24 – St Kilda v Greater Western Sydney</w:t>
            </w:r>
          </w:p>
          <w:p w:rsidR="00490A99" w:rsidRDefault="00490A99" w:rsidP="00490A99">
            <w:pPr>
              <w:jc w:val="left"/>
            </w:pPr>
            <w:r>
              <w:t>Round 6 Saturday, April 30 – Melbourne v St Kilda</w:t>
            </w:r>
          </w:p>
          <w:p w:rsidR="00490A99" w:rsidRDefault="00490A99" w:rsidP="00490A99">
            <w:pPr>
              <w:jc w:val="left"/>
            </w:pPr>
            <w:r>
              <w:t>Round 7 Sunday, May 08 – St Kilda v North Melbourne</w:t>
            </w:r>
          </w:p>
          <w:p w:rsidR="00490A99" w:rsidRDefault="00490A99" w:rsidP="00490A99">
            <w:pPr>
              <w:jc w:val="left"/>
            </w:pPr>
            <w:r>
              <w:t>Round 8 Sunday, May 15 – West Coast v St Kilda</w:t>
            </w:r>
          </w:p>
          <w:p w:rsidR="00490A99" w:rsidRDefault="00490A99" w:rsidP="00490A99">
            <w:pPr>
              <w:jc w:val="left"/>
            </w:pPr>
            <w:r>
              <w:t>Round 9 Sunday, May 22 – St Kilda v Essendon</w:t>
            </w:r>
          </w:p>
          <w:p w:rsidR="00490A99" w:rsidRDefault="00490A99" w:rsidP="00490A99">
            <w:pPr>
              <w:jc w:val="left"/>
            </w:pPr>
            <w:r>
              <w:t>Round 10 Saturday, May 28 – St Kilda v Fremantle</w:t>
            </w:r>
          </w:p>
          <w:p w:rsidR="00490A99" w:rsidRDefault="00490A99" w:rsidP="00490A99">
            <w:pPr>
              <w:jc w:val="left"/>
            </w:pPr>
            <w:r>
              <w:t>Round 11 Sunday, June 05 – Adelaide v St Kilda</w:t>
            </w:r>
          </w:p>
          <w:p w:rsidR="00490A99" w:rsidRDefault="00490A99" w:rsidP="00490A99">
            <w:pPr>
              <w:jc w:val="left"/>
            </w:pPr>
            <w:r>
              <w:t>Round 12 Sunday, June 12 – St Kilda v Carlton</w:t>
            </w:r>
          </w:p>
          <w:p w:rsidR="00490A99" w:rsidRDefault="00490A99" w:rsidP="00490A99">
            <w:pPr>
              <w:jc w:val="left"/>
            </w:pPr>
            <w:r>
              <w:t xml:space="preserve">Round 14 Saturday, June 25 – St Kilda v Geelong </w:t>
            </w:r>
          </w:p>
          <w:p w:rsidR="00490A99" w:rsidRDefault="00490A99" w:rsidP="00490A99">
            <w:pPr>
              <w:jc w:val="left"/>
            </w:pPr>
            <w:r>
              <w:t>Round 15 Saturday, July 02 – Gold Coast v St Kilda</w:t>
            </w:r>
          </w:p>
          <w:p w:rsidR="00490A99" w:rsidRDefault="00490A99" w:rsidP="00490A99">
            <w:pPr>
              <w:jc w:val="left"/>
            </w:pPr>
            <w:r>
              <w:t>Round 16 Sunday, July 10 – Essendon v St Kilda</w:t>
            </w:r>
          </w:p>
          <w:p w:rsidR="00490A99" w:rsidRDefault="00490A99" w:rsidP="00490A99">
            <w:pPr>
              <w:jc w:val="left"/>
            </w:pPr>
            <w:r>
              <w:t>Round 17 Sunday, July 17 – St Kilda v Melbourne</w:t>
            </w:r>
          </w:p>
          <w:p w:rsidR="00490A99" w:rsidRDefault="00490A99" w:rsidP="00490A99">
            <w:pPr>
              <w:jc w:val="left"/>
            </w:pPr>
            <w:r>
              <w:t>Round 18 Saturday, July 23 – Western Bulldogs v St Kilda</w:t>
            </w:r>
          </w:p>
          <w:p w:rsidR="00490A99" w:rsidRDefault="00490A99" w:rsidP="00490A99">
            <w:pPr>
              <w:jc w:val="left"/>
            </w:pPr>
            <w:r>
              <w:t>Round 19 Saturday, July 30 – North Melbourne v St Kilda</w:t>
            </w:r>
          </w:p>
          <w:p w:rsidR="00490A99" w:rsidRDefault="00490A99" w:rsidP="00490A99">
            <w:pPr>
              <w:jc w:val="left"/>
            </w:pPr>
            <w:r>
              <w:t>Round 20 Sunday, August 07 – Carlton v St Kilda</w:t>
            </w:r>
          </w:p>
          <w:p w:rsidR="00490A99" w:rsidRDefault="00490A99" w:rsidP="00490A99">
            <w:pPr>
              <w:jc w:val="left"/>
            </w:pPr>
            <w:r>
              <w:t xml:space="preserve">Round 21 Saturday, August 13 – St Kilda v Sydney </w:t>
            </w:r>
          </w:p>
          <w:p w:rsidR="00490A99" w:rsidRDefault="00490A99" w:rsidP="00490A99">
            <w:pPr>
              <w:jc w:val="left"/>
            </w:pPr>
            <w:r>
              <w:t>Round 22 Saturday, August 20 – Richmond v St Kilda</w:t>
            </w:r>
          </w:p>
          <w:p w:rsidR="00490A99" w:rsidRDefault="00490A99" w:rsidP="00490A99">
            <w:pPr>
              <w:jc w:val="left"/>
            </w:pPr>
            <w:r>
              <w:t>Round 23 [date and time TBC] – St Kilda v Brisbane</w:t>
            </w:r>
          </w:p>
        </w:tc>
      </w:tr>
      <w:tr w:rsidR="00490A99" w:rsidTr="00490A99">
        <w:tc>
          <w:tcPr>
            <w:tcW w:w="3794" w:type="dxa"/>
          </w:tcPr>
          <w:p w:rsidR="00490A99" w:rsidRDefault="00490A99" w:rsidP="00E04CBD">
            <w:pPr>
              <w:ind w:left="-76"/>
              <w:jc w:val="left"/>
            </w:pPr>
            <w:r>
              <w:t>How can we assist you?</w:t>
            </w:r>
          </w:p>
        </w:tc>
        <w:tc>
          <w:tcPr>
            <w:tcW w:w="5254" w:type="dxa"/>
          </w:tcPr>
          <w:p w:rsidR="00490A99" w:rsidRDefault="00490A99" w:rsidP="00490A99">
            <w:pPr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[Control]: Drop down with the following options.</w:t>
            </w:r>
          </w:p>
          <w:p w:rsidR="00490A99" w:rsidRDefault="00490A99" w:rsidP="00490A99">
            <w:pPr>
              <w:jc w:val="left"/>
            </w:pPr>
            <w:r w:rsidRPr="00D70AF1">
              <w:lastRenderedPageBreak/>
              <w:t xml:space="preserve">Reserved </w:t>
            </w:r>
            <w:r>
              <w:t>s</w:t>
            </w:r>
            <w:r w:rsidRPr="00D70AF1">
              <w:t>eating</w:t>
            </w:r>
            <w:r>
              <w:t xml:space="preserve"> tickets (</w:t>
            </w:r>
            <w:r w:rsidR="003E658F">
              <w:t xml:space="preserve">maximum group size is </w:t>
            </w:r>
            <w:r>
              <w:t>10)</w:t>
            </w:r>
          </w:p>
          <w:p w:rsidR="00490A99" w:rsidRDefault="00490A99" w:rsidP="00490A99">
            <w:pPr>
              <w:jc w:val="left"/>
            </w:pPr>
            <w:r>
              <w:t>General administration tickets</w:t>
            </w:r>
          </w:p>
        </w:tc>
      </w:tr>
      <w:tr w:rsidR="00490A99" w:rsidTr="00490A99">
        <w:tc>
          <w:tcPr>
            <w:tcW w:w="3794" w:type="dxa"/>
          </w:tcPr>
          <w:p w:rsidR="00490A99" w:rsidRDefault="00490A99" w:rsidP="00E04CBD">
            <w:pPr>
              <w:ind w:left="-76"/>
              <w:jc w:val="left"/>
            </w:pPr>
            <w:r>
              <w:lastRenderedPageBreak/>
              <w:t xml:space="preserve">How many people are </w:t>
            </w:r>
            <w:r w:rsidRPr="00D70AF1">
              <w:t>attend</w:t>
            </w:r>
            <w:r>
              <w:t>ing?</w:t>
            </w:r>
            <w:r w:rsidRPr="00D70AF1">
              <w:t xml:space="preserve"> </w:t>
            </w:r>
          </w:p>
        </w:tc>
        <w:tc>
          <w:tcPr>
            <w:tcW w:w="5254" w:type="dxa"/>
          </w:tcPr>
          <w:p w:rsidR="00490A99" w:rsidRDefault="00490A99" w:rsidP="003E658F">
            <w:pPr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[Control]</w:t>
            </w:r>
            <w:r w:rsidR="003E658F">
              <w:rPr>
                <w:i/>
                <w:color w:val="FF0000"/>
              </w:rPr>
              <w:t xml:space="preserve">: </w:t>
            </w:r>
            <w:r>
              <w:rPr>
                <w:i/>
                <w:color w:val="FF0000"/>
              </w:rPr>
              <w:t>Free text box, numbers only.</w:t>
            </w:r>
          </w:p>
        </w:tc>
      </w:tr>
      <w:tr w:rsidR="00490A99" w:rsidTr="00490A99">
        <w:tc>
          <w:tcPr>
            <w:tcW w:w="3794" w:type="dxa"/>
          </w:tcPr>
          <w:p w:rsidR="00490A99" w:rsidRDefault="00490A99" w:rsidP="00E04CBD">
            <w:pPr>
              <w:ind w:left="-76"/>
              <w:jc w:val="left"/>
            </w:pPr>
            <w:r>
              <w:t>Is there anything else you want to add?</w:t>
            </w:r>
          </w:p>
        </w:tc>
        <w:tc>
          <w:tcPr>
            <w:tcW w:w="5254" w:type="dxa"/>
          </w:tcPr>
          <w:p w:rsidR="00490A99" w:rsidRDefault="00490A99" w:rsidP="00490A99">
            <w:pPr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[Control]</w:t>
            </w:r>
            <w:r w:rsidR="003E658F">
              <w:rPr>
                <w:i/>
                <w:color w:val="FF0000"/>
              </w:rPr>
              <w:t xml:space="preserve">: </w:t>
            </w:r>
            <w:r>
              <w:rPr>
                <w:i/>
                <w:color w:val="FF0000"/>
              </w:rPr>
              <w:t>Free text box, maximum 250 words.</w:t>
            </w:r>
          </w:p>
          <w:p w:rsidR="00490A99" w:rsidRDefault="00490A99" w:rsidP="00490A99">
            <w:pPr>
              <w:jc w:val="left"/>
              <w:rPr>
                <w:i/>
                <w:color w:val="FF0000"/>
              </w:rPr>
            </w:pPr>
          </w:p>
        </w:tc>
      </w:tr>
    </w:tbl>
    <w:p w:rsidR="003E658F" w:rsidRPr="007B659A" w:rsidRDefault="00490A99" w:rsidP="003E658F">
      <w:pPr>
        <w:jc w:val="left"/>
        <w:rPr>
          <w:b/>
        </w:rPr>
      </w:pPr>
      <w:r>
        <w:rPr>
          <w:i/>
          <w:color w:val="FF0000"/>
        </w:rPr>
        <w:t xml:space="preserve"> </w:t>
      </w:r>
      <w:r w:rsidR="003E658F" w:rsidRPr="007B659A">
        <w:rPr>
          <w:b/>
        </w:rPr>
        <w:t>Give</w:t>
      </w:r>
      <w:r w:rsidR="003E658F">
        <w:rPr>
          <w:b/>
        </w:rPr>
        <w:t>a</w:t>
      </w:r>
      <w:r w:rsidR="003E658F" w:rsidRPr="007B659A">
        <w:rPr>
          <w:b/>
        </w:rPr>
        <w:t>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254"/>
      </w:tblGrid>
      <w:tr w:rsidR="003E658F" w:rsidRPr="00490A99" w:rsidTr="00D66688">
        <w:tc>
          <w:tcPr>
            <w:tcW w:w="3794" w:type="dxa"/>
          </w:tcPr>
          <w:p w:rsidR="003E658F" w:rsidRPr="00490A99" w:rsidRDefault="003E658F" w:rsidP="00D66688">
            <w:pPr>
              <w:jc w:val="left"/>
              <w:rPr>
                <w:b/>
              </w:rPr>
            </w:pPr>
            <w:r w:rsidRPr="00490A99">
              <w:rPr>
                <w:b/>
              </w:rPr>
              <w:t>Question</w:t>
            </w:r>
          </w:p>
        </w:tc>
        <w:tc>
          <w:tcPr>
            <w:tcW w:w="5254" w:type="dxa"/>
          </w:tcPr>
          <w:p w:rsidR="003E658F" w:rsidRPr="00490A99" w:rsidRDefault="003E658F" w:rsidP="00D66688">
            <w:pPr>
              <w:jc w:val="left"/>
              <w:rPr>
                <w:b/>
              </w:rPr>
            </w:pPr>
            <w:r w:rsidRPr="00490A99">
              <w:rPr>
                <w:b/>
              </w:rPr>
              <w:t>Response and controls</w:t>
            </w:r>
          </w:p>
        </w:tc>
      </w:tr>
      <w:tr w:rsidR="003E658F" w:rsidTr="00D66688">
        <w:tc>
          <w:tcPr>
            <w:tcW w:w="3794" w:type="dxa"/>
          </w:tcPr>
          <w:p w:rsidR="003E658F" w:rsidRDefault="003E658F" w:rsidP="00E04CBD">
            <w:pPr>
              <w:ind w:left="-76"/>
              <w:jc w:val="left"/>
            </w:pPr>
            <w:r>
              <w:t>Please describe your event.</w:t>
            </w:r>
          </w:p>
        </w:tc>
        <w:tc>
          <w:tcPr>
            <w:tcW w:w="5254" w:type="dxa"/>
          </w:tcPr>
          <w:p w:rsidR="003E658F" w:rsidRPr="003E658F" w:rsidRDefault="003E658F" w:rsidP="00D66688">
            <w:pPr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[Control]</w:t>
            </w:r>
            <w:r>
              <w:rPr>
                <w:i/>
                <w:color w:val="FF0000"/>
              </w:rPr>
              <w:t xml:space="preserve">: </w:t>
            </w:r>
            <w:r>
              <w:rPr>
                <w:i/>
                <w:color w:val="FF0000"/>
              </w:rPr>
              <w:t>Free text box, maximum 250 wor</w:t>
            </w:r>
            <w:r>
              <w:rPr>
                <w:i/>
                <w:color w:val="FF0000"/>
              </w:rPr>
              <w:t>ds.</w:t>
            </w:r>
          </w:p>
        </w:tc>
      </w:tr>
      <w:tr w:rsidR="003E658F" w:rsidTr="00D66688">
        <w:tc>
          <w:tcPr>
            <w:tcW w:w="3794" w:type="dxa"/>
          </w:tcPr>
          <w:p w:rsidR="003E658F" w:rsidRDefault="003E658F" w:rsidP="00E04CBD">
            <w:pPr>
              <w:ind w:left="-76"/>
              <w:jc w:val="left"/>
            </w:pPr>
            <w:r>
              <w:t>How many people will be attending your event?</w:t>
            </w:r>
          </w:p>
        </w:tc>
        <w:tc>
          <w:tcPr>
            <w:tcW w:w="5254" w:type="dxa"/>
          </w:tcPr>
          <w:p w:rsidR="003E658F" w:rsidRDefault="003E658F" w:rsidP="003E658F">
            <w:pPr>
              <w:jc w:val="left"/>
            </w:pPr>
            <w:r>
              <w:rPr>
                <w:i/>
                <w:color w:val="FF0000"/>
              </w:rPr>
              <w:t>[Control]</w:t>
            </w:r>
            <w:r>
              <w:rPr>
                <w:i/>
                <w:color w:val="FF0000"/>
              </w:rPr>
              <w:t xml:space="preserve">: </w:t>
            </w:r>
            <w:r>
              <w:rPr>
                <w:i/>
                <w:color w:val="FF0000"/>
              </w:rPr>
              <w:t>Drop down box with the following options.</w:t>
            </w:r>
          </w:p>
          <w:p w:rsidR="003E658F" w:rsidRDefault="003E658F" w:rsidP="003E658F">
            <w:pPr>
              <w:jc w:val="left"/>
            </w:pPr>
            <w:r>
              <w:t>Under 20</w:t>
            </w:r>
          </w:p>
          <w:p w:rsidR="003E658F" w:rsidRDefault="003E658F" w:rsidP="003E658F">
            <w:pPr>
              <w:jc w:val="left"/>
            </w:pPr>
            <w:r>
              <w:t>Between 21-50</w:t>
            </w:r>
          </w:p>
          <w:p w:rsidR="003E658F" w:rsidRDefault="003E658F" w:rsidP="003E658F">
            <w:pPr>
              <w:jc w:val="left"/>
            </w:pPr>
            <w:r>
              <w:t>Between 51-70</w:t>
            </w:r>
          </w:p>
          <w:p w:rsidR="003E658F" w:rsidRDefault="003E658F" w:rsidP="00D66688">
            <w:pPr>
              <w:jc w:val="left"/>
            </w:pPr>
            <w:r>
              <w:t>More than 71</w:t>
            </w:r>
          </w:p>
        </w:tc>
      </w:tr>
      <w:tr w:rsidR="003E658F" w:rsidTr="00D66688">
        <w:tc>
          <w:tcPr>
            <w:tcW w:w="3794" w:type="dxa"/>
          </w:tcPr>
          <w:p w:rsidR="003E658F" w:rsidRDefault="003E658F" w:rsidP="00E04CBD">
            <w:pPr>
              <w:ind w:left="-76"/>
              <w:jc w:val="left"/>
            </w:pPr>
            <w:r>
              <w:t>What are the it</w:t>
            </w:r>
            <w:r w:rsidRPr="00D70AF1">
              <w:t>ems you wish to receive</w:t>
            </w:r>
            <w:r>
              <w:t>?</w:t>
            </w:r>
          </w:p>
        </w:tc>
        <w:tc>
          <w:tcPr>
            <w:tcW w:w="5254" w:type="dxa"/>
          </w:tcPr>
          <w:p w:rsidR="003E658F" w:rsidRDefault="003E658F" w:rsidP="003E658F">
            <w:pPr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[Control]</w:t>
            </w:r>
            <w:r>
              <w:rPr>
                <w:i/>
                <w:color w:val="FF0000"/>
              </w:rPr>
              <w:t xml:space="preserve">: </w:t>
            </w:r>
            <w:r>
              <w:rPr>
                <w:i/>
                <w:color w:val="FF0000"/>
              </w:rPr>
              <w:t xml:space="preserve">Multiple choice </w:t>
            </w:r>
            <w:proofErr w:type="gramStart"/>
            <w:r>
              <w:rPr>
                <w:i/>
                <w:color w:val="FF0000"/>
              </w:rPr>
              <w:t>selection</w:t>
            </w:r>
            <w:proofErr w:type="gramEnd"/>
            <w:r>
              <w:rPr>
                <w:i/>
                <w:color w:val="FF0000"/>
              </w:rPr>
              <w:t xml:space="preserve"> with the following options.</w:t>
            </w:r>
            <w:r>
              <w:rPr>
                <w:i/>
                <w:color w:val="FF0000"/>
              </w:rPr>
              <w:t xml:space="preserve"> </w:t>
            </w:r>
            <w:r>
              <w:rPr>
                <w:i/>
                <w:color w:val="FF0000"/>
              </w:rPr>
              <w:t xml:space="preserve">If ‘Other’ is selected </w:t>
            </w:r>
            <w:r w:rsidRPr="00E36C14">
              <w:rPr>
                <w:i/>
                <w:color w:val="FF0000"/>
              </w:rPr>
              <w:t>then a free text field appears.</w:t>
            </w:r>
          </w:p>
          <w:p w:rsidR="003E658F" w:rsidRDefault="003E658F" w:rsidP="003E658F">
            <w:pPr>
              <w:jc w:val="left"/>
            </w:pPr>
            <w:r>
              <w:t>Jumpers (will be charged at cost price)</w:t>
            </w:r>
          </w:p>
          <w:p w:rsidR="003E658F" w:rsidRPr="00D70AF1" w:rsidRDefault="003E658F" w:rsidP="003E658F">
            <w:pPr>
              <w:jc w:val="left"/>
            </w:pPr>
            <w:r w:rsidRPr="00D70AF1">
              <w:t>Footballs</w:t>
            </w:r>
            <w:r>
              <w:t xml:space="preserve"> (will be charged at cost price)</w:t>
            </w:r>
          </w:p>
          <w:p w:rsidR="003E658F" w:rsidRPr="00D70AF1" w:rsidRDefault="003E658F" w:rsidP="003E658F">
            <w:pPr>
              <w:jc w:val="left"/>
            </w:pPr>
            <w:r w:rsidRPr="00D70AF1">
              <w:t>Posters</w:t>
            </w:r>
          </w:p>
          <w:p w:rsidR="003E658F" w:rsidRPr="00D70AF1" w:rsidRDefault="003E658F" w:rsidP="003E658F">
            <w:pPr>
              <w:jc w:val="left"/>
            </w:pPr>
            <w:r w:rsidRPr="00D70AF1">
              <w:t>Stickers</w:t>
            </w:r>
          </w:p>
          <w:p w:rsidR="003E658F" w:rsidRPr="00D70AF1" w:rsidRDefault="003E658F" w:rsidP="003E658F">
            <w:pPr>
              <w:jc w:val="left"/>
            </w:pPr>
            <w:r>
              <w:t>Game day tickets</w:t>
            </w:r>
          </w:p>
          <w:p w:rsidR="003E658F" w:rsidRPr="003E658F" w:rsidRDefault="003E658F" w:rsidP="00D66688">
            <w:pPr>
              <w:jc w:val="left"/>
            </w:pPr>
            <w:r>
              <w:t>Other</w:t>
            </w:r>
          </w:p>
        </w:tc>
      </w:tr>
      <w:tr w:rsidR="003E658F" w:rsidTr="00D66688">
        <w:tc>
          <w:tcPr>
            <w:tcW w:w="3794" w:type="dxa"/>
          </w:tcPr>
          <w:p w:rsidR="003E658F" w:rsidRDefault="003E658F" w:rsidP="00E04CBD">
            <w:pPr>
              <w:ind w:left="-76"/>
              <w:jc w:val="left"/>
            </w:pPr>
            <w:r>
              <w:t>Is there anything else you want to add, such as the quantity of giveaways you need?</w:t>
            </w:r>
          </w:p>
        </w:tc>
        <w:tc>
          <w:tcPr>
            <w:tcW w:w="5254" w:type="dxa"/>
          </w:tcPr>
          <w:p w:rsidR="003E658F" w:rsidRDefault="003E658F" w:rsidP="00D66688">
            <w:pPr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[Control]</w:t>
            </w:r>
            <w:r>
              <w:rPr>
                <w:i/>
                <w:color w:val="FF0000"/>
              </w:rPr>
              <w:t xml:space="preserve">: </w:t>
            </w:r>
            <w:r>
              <w:rPr>
                <w:i/>
                <w:color w:val="FF0000"/>
              </w:rPr>
              <w:t>Fr</w:t>
            </w:r>
            <w:r>
              <w:rPr>
                <w:i/>
                <w:color w:val="FF0000"/>
              </w:rPr>
              <w:t>ee text box, maximum 250 words.</w:t>
            </w:r>
          </w:p>
        </w:tc>
      </w:tr>
    </w:tbl>
    <w:p w:rsidR="007B659A" w:rsidRDefault="007B659A" w:rsidP="00F472AD">
      <w:pPr>
        <w:jc w:val="left"/>
        <w:rPr>
          <w:i/>
          <w:color w:val="FF0000"/>
        </w:rPr>
      </w:pPr>
    </w:p>
    <w:p w:rsidR="00ED4789" w:rsidRDefault="004873F6" w:rsidP="00F472AD">
      <w:pPr>
        <w:jc w:val="left"/>
        <w:rPr>
          <w:b/>
        </w:rPr>
      </w:pPr>
      <w:r>
        <w:rPr>
          <w:b/>
        </w:rPr>
        <w:t>Fundraising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254"/>
      </w:tblGrid>
      <w:tr w:rsidR="003E658F" w:rsidRPr="00490A99" w:rsidTr="00D66688">
        <w:tc>
          <w:tcPr>
            <w:tcW w:w="3794" w:type="dxa"/>
          </w:tcPr>
          <w:p w:rsidR="003E658F" w:rsidRPr="00490A99" w:rsidRDefault="003E658F" w:rsidP="00D66688">
            <w:pPr>
              <w:jc w:val="left"/>
              <w:rPr>
                <w:b/>
              </w:rPr>
            </w:pPr>
            <w:r w:rsidRPr="00490A99">
              <w:rPr>
                <w:b/>
              </w:rPr>
              <w:t>Question</w:t>
            </w:r>
          </w:p>
        </w:tc>
        <w:tc>
          <w:tcPr>
            <w:tcW w:w="5254" w:type="dxa"/>
          </w:tcPr>
          <w:p w:rsidR="003E658F" w:rsidRPr="00490A99" w:rsidRDefault="003E658F" w:rsidP="00D66688">
            <w:pPr>
              <w:jc w:val="left"/>
              <w:rPr>
                <w:b/>
              </w:rPr>
            </w:pPr>
            <w:r w:rsidRPr="00490A99">
              <w:rPr>
                <w:b/>
              </w:rPr>
              <w:t>Response and controls</w:t>
            </w:r>
          </w:p>
        </w:tc>
      </w:tr>
      <w:tr w:rsidR="003E658F" w:rsidTr="00D66688">
        <w:tc>
          <w:tcPr>
            <w:tcW w:w="3794" w:type="dxa"/>
          </w:tcPr>
          <w:p w:rsidR="003E658F" w:rsidRDefault="003E658F" w:rsidP="00E04CBD">
            <w:pPr>
              <w:ind w:left="-76"/>
              <w:jc w:val="left"/>
            </w:pPr>
            <w:r w:rsidRPr="00D70AF1">
              <w:t>What item do you wish to receive</w:t>
            </w:r>
            <w:r>
              <w:t>?</w:t>
            </w:r>
            <w:r w:rsidRPr="00D70AF1">
              <w:t xml:space="preserve"> </w:t>
            </w:r>
          </w:p>
        </w:tc>
        <w:tc>
          <w:tcPr>
            <w:tcW w:w="5254" w:type="dxa"/>
          </w:tcPr>
          <w:p w:rsidR="003E658F" w:rsidRDefault="003E658F" w:rsidP="003E658F">
            <w:pPr>
              <w:jc w:val="left"/>
            </w:pPr>
            <w:r>
              <w:rPr>
                <w:i/>
                <w:color w:val="FF0000"/>
              </w:rPr>
              <w:t>[Control]</w:t>
            </w:r>
            <w:r>
              <w:rPr>
                <w:i/>
                <w:color w:val="FF0000"/>
              </w:rPr>
              <w:t xml:space="preserve">: </w:t>
            </w:r>
            <w:r>
              <w:rPr>
                <w:i/>
                <w:color w:val="FF0000"/>
              </w:rPr>
              <w:t>Drop down box with the following options:</w:t>
            </w:r>
            <w:r>
              <w:t xml:space="preserve"> </w:t>
            </w:r>
          </w:p>
          <w:p w:rsidR="003E658F" w:rsidRPr="00D70AF1" w:rsidRDefault="003E658F" w:rsidP="003E658F">
            <w:pPr>
              <w:jc w:val="left"/>
            </w:pPr>
            <w:r w:rsidRPr="00D70AF1">
              <w:t>2016 Guernsey</w:t>
            </w:r>
          </w:p>
          <w:p w:rsidR="003E658F" w:rsidRPr="003E658F" w:rsidRDefault="003E658F" w:rsidP="00D66688">
            <w:pPr>
              <w:jc w:val="left"/>
            </w:pPr>
            <w:r>
              <w:t>2016 Team Poster</w:t>
            </w:r>
          </w:p>
        </w:tc>
      </w:tr>
      <w:tr w:rsidR="003E658F" w:rsidTr="00D66688">
        <w:tc>
          <w:tcPr>
            <w:tcW w:w="3794" w:type="dxa"/>
          </w:tcPr>
          <w:p w:rsidR="003E658F" w:rsidRDefault="003E658F" w:rsidP="00E04CBD">
            <w:pPr>
              <w:ind w:left="-76"/>
              <w:jc w:val="left"/>
            </w:pPr>
            <w:r w:rsidRPr="00D70AF1">
              <w:t>What cause are you raising money for</w:t>
            </w:r>
            <w:r>
              <w:t>?</w:t>
            </w:r>
          </w:p>
        </w:tc>
        <w:tc>
          <w:tcPr>
            <w:tcW w:w="5254" w:type="dxa"/>
          </w:tcPr>
          <w:p w:rsidR="003E658F" w:rsidRDefault="003E658F" w:rsidP="003E658F">
            <w:pPr>
              <w:jc w:val="left"/>
            </w:pPr>
            <w:r>
              <w:rPr>
                <w:i/>
                <w:color w:val="FF0000"/>
              </w:rPr>
              <w:t>[Control]</w:t>
            </w:r>
            <w:r>
              <w:rPr>
                <w:i/>
                <w:color w:val="FF0000"/>
              </w:rPr>
              <w:t xml:space="preserve">: </w:t>
            </w:r>
            <w:r>
              <w:rPr>
                <w:i/>
                <w:color w:val="FF0000"/>
              </w:rPr>
              <w:t>Free text box, maximum 250 words.</w:t>
            </w:r>
          </w:p>
        </w:tc>
      </w:tr>
      <w:tr w:rsidR="003E658F" w:rsidTr="00D66688">
        <w:tc>
          <w:tcPr>
            <w:tcW w:w="3794" w:type="dxa"/>
          </w:tcPr>
          <w:p w:rsidR="003E658F" w:rsidRDefault="003E658F" w:rsidP="00E04CBD">
            <w:pPr>
              <w:ind w:left="-76"/>
              <w:jc w:val="left"/>
            </w:pPr>
            <w:r>
              <w:t>Is there anything else you want to add?</w:t>
            </w:r>
          </w:p>
        </w:tc>
        <w:tc>
          <w:tcPr>
            <w:tcW w:w="5254" w:type="dxa"/>
          </w:tcPr>
          <w:p w:rsidR="003E658F" w:rsidRPr="003E658F" w:rsidRDefault="003E658F" w:rsidP="00D66688">
            <w:pPr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[Control]</w:t>
            </w:r>
            <w:r>
              <w:rPr>
                <w:i/>
                <w:color w:val="FF0000"/>
              </w:rPr>
              <w:t xml:space="preserve">: </w:t>
            </w:r>
            <w:r>
              <w:rPr>
                <w:i/>
                <w:color w:val="FF0000"/>
              </w:rPr>
              <w:t>Fr</w:t>
            </w:r>
            <w:r>
              <w:rPr>
                <w:i/>
                <w:color w:val="FF0000"/>
              </w:rPr>
              <w:t>ee text box, maximum 250 words.</w:t>
            </w:r>
          </w:p>
        </w:tc>
      </w:tr>
    </w:tbl>
    <w:p w:rsidR="003E658F" w:rsidRPr="0053232D" w:rsidRDefault="003E658F" w:rsidP="00F472AD">
      <w:pPr>
        <w:jc w:val="left"/>
        <w:rPr>
          <w:b/>
        </w:rPr>
      </w:pPr>
    </w:p>
    <w:p w:rsidR="00ED4789" w:rsidRDefault="003E658F" w:rsidP="00F472AD">
      <w:pPr>
        <w:jc w:val="left"/>
        <w:rPr>
          <w:b/>
        </w:rPr>
      </w:pPr>
      <w:r>
        <w:rPr>
          <w:i/>
          <w:color w:val="FF0000"/>
        </w:rPr>
        <w:t xml:space="preserve"> </w:t>
      </w:r>
      <w:r w:rsidR="004B6037">
        <w:rPr>
          <w:b/>
        </w:rPr>
        <w:t xml:space="preserve">Personalised </w:t>
      </w:r>
      <w:r w:rsidR="004B6037" w:rsidRPr="000A0E23">
        <w:rPr>
          <w:b/>
        </w:rPr>
        <w:t>l</w:t>
      </w:r>
      <w:r w:rsidR="00550D62" w:rsidRPr="000A0E23">
        <w:rPr>
          <w:b/>
        </w:rPr>
        <w:t>etter</w:t>
      </w:r>
      <w:r w:rsidR="000A0E23" w:rsidRPr="000A0E23">
        <w:rPr>
          <w:b/>
        </w:rPr>
        <w:t>, card or certificate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254"/>
      </w:tblGrid>
      <w:tr w:rsidR="003E658F" w:rsidRPr="00490A99" w:rsidTr="00D66688">
        <w:tc>
          <w:tcPr>
            <w:tcW w:w="3794" w:type="dxa"/>
          </w:tcPr>
          <w:p w:rsidR="003E658F" w:rsidRPr="00490A99" w:rsidRDefault="003E658F" w:rsidP="00D66688">
            <w:pPr>
              <w:jc w:val="left"/>
              <w:rPr>
                <w:b/>
              </w:rPr>
            </w:pPr>
            <w:r w:rsidRPr="00490A99">
              <w:rPr>
                <w:b/>
              </w:rPr>
              <w:t>Question</w:t>
            </w:r>
          </w:p>
        </w:tc>
        <w:tc>
          <w:tcPr>
            <w:tcW w:w="5254" w:type="dxa"/>
          </w:tcPr>
          <w:p w:rsidR="003E658F" w:rsidRPr="00490A99" w:rsidRDefault="003E658F" w:rsidP="00D66688">
            <w:pPr>
              <w:jc w:val="left"/>
              <w:rPr>
                <w:b/>
              </w:rPr>
            </w:pPr>
            <w:r w:rsidRPr="00490A99">
              <w:rPr>
                <w:b/>
              </w:rPr>
              <w:t>Response and controls</w:t>
            </w:r>
          </w:p>
        </w:tc>
      </w:tr>
      <w:tr w:rsidR="003E658F" w:rsidTr="00D66688">
        <w:tc>
          <w:tcPr>
            <w:tcW w:w="3794" w:type="dxa"/>
          </w:tcPr>
          <w:p w:rsidR="003E658F" w:rsidRDefault="003E658F" w:rsidP="00E04CBD">
            <w:pPr>
              <w:ind w:left="-76"/>
              <w:jc w:val="left"/>
            </w:pPr>
            <w:r>
              <w:t>Please tell us about the o</w:t>
            </w:r>
            <w:r w:rsidRPr="00D70AF1">
              <w:t>ccasion</w:t>
            </w:r>
            <w:r>
              <w:t>?</w:t>
            </w:r>
          </w:p>
        </w:tc>
        <w:tc>
          <w:tcPr>
            <w:tcW w:w="5254" w:type="dxa"/>
          </w:tcPr>
          <w:p w:rsidR="003E658F" w:rsidRPr="00D70AF1" w:rsidRDefault="003E658F" w:rsidP="003E658F">
            <w:pPr>
              <w:jc w:val="left"/>
            </w:pPr>
            <w:r>
              <w:rPr>
                <w:i/>
                <w:color w:val="FF0000"/>
              </w:rPr>
              <w:t>[Control]</w:t>
            </w:r>
            <w:r>
              <w:rPr>
                <w:i/>
                <w:color w:val="FF0000"/>
              </w:rPr>
              <w:t xml:space="preserve">: </w:t>
            </w:r>
            <w:r>
              <w:rPr>
                <w:i/>
                <w:color w:val="FF0000"/>
              </w:rPr>
              <w:t xml:space="preserve">Drop down box </w:t>
            </w:r>
            <w:r>
              <w:rPr>
                <w:i/>
                <w:color w:val="FF0000"/>
              </w:rPr>
              <w:t xml:space="preserve">these </w:t>
            </w:r>
            <w:r>
              <w:rPr>
                <w:i/>
                <w:color w:val="FF0000"/>
              </w:rPr>
              <w:t xml:space="preserve">options. </w:t>
            </w:r>
            <w:r w:rsidRPr="00E36C14">
              <w:rPr>
                <w:i/>
                <w:color w:val="FF0000"/>
              </w:rPr>
              <w:t>If ‘Other’ is selected a free text field appears.</w:t>
            </w:r>
          </w:p>
          <w:p w:rsidR="003E658F" w:rsidRDefault="003E658F" w:rsidP="003E658F">
            <w:pPr>
              <w:jc w:val="left"/>
            </w:pPr>
            <w:r w:rsidRPr="00D70AF1">
              <w:t>Birthday</w:t>
            </w:r>
          </w:p>
          <w:p w:rsidR="003E658F" w:rsidRPr="00D70AF1" w:rsidRDefault="003E658F" w:rsidP="003E658F">
            <w:pPr>
              <w:jc w:val="left"/>
            </w:pPr>
            <w:r>
              <w:t>Congratulations</w:t>
            </w:r>
          </w:p>
          <w:p w:rsidR="003E658F" w:rsidRDefault="003E658F" w:rsidP="003E658F">
            <w:pPr>
              <w:jc w:val="left"/>
            </w:pPr>
            <w:r w:rsidRPr="00D70AF1">
              <w:t>Get well</w:t>
            </w:r>
          </w:p>
          <w:p w:rsidR="003E658F" w:rsidRPr="00D70AF1" w:rsidRDefault="003E658F" w:rsidP="003E658F">
            <w:pPr>
              <w:jc w:val="left"/>
            </w:pPr>
            <w:r>
              <w:t>Best wishes</w:t>
            </w:r>
          </w:p>
          <w:p w:rsidR="003E658F" w:rsidRPr="00D70AF1" w:rsidRDefault="003E658F" w:rsidP="003E658F">
            <w:pPr>
              <w:jc w:val="left"/>
            </w:pPr>
            <w:r>
              <w:t>Condolence</w:t>
            </w:r>
          </w:p>
          <w:p w:rsidR="003E658F" w:rsidRPr="003E658F" w:rsidRDefault="003E658F" w:rsidP="003E658F">
            <w:pPr>
              <w:jc w:val="left"/>
            </w:pPr>
            <w:r w:rsidRPr="00D70AF1">
              <w:t>Other</w:t>
            </w:r>
          </w:p>
        </w:tc>
      </w:tr>
      <w:tr w:rsidR="003E658F" w:rsidTr="00D66688">
        <w:tc>
          <w:tcPr>
            <w:tcW w:w="3794" w:type="dxa"/>
          </w:tcPr>
          <w:p w:rsidR="003E658F" w:rsidRDefault="003E658F" w:rsidP="00E04CBD">
            <w:pPr>
              <w:ind w:left="-76"/>
              <w:jc w:val="left"/>
            </w:pPr>
            <w:r w:rsidRPr="00D70AF1">
              <w:t>Who would you like the letter to be made out to</w:t>
            </w:r>
            <w:r>
              <w:t>?</w:t>
            </w:r>
          </w:p>
        </w:tc>
        <w:tc>
          <w:tcPr>
            <w:tcW w:w="5254" w:type="dxa"/>
          </w:tcPr>
          <w:p w:rsidR="003E658F" w:rsidRDefault="003E658F" w:rsidP="003E658F">
            <w:pPr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[Control]</w:t>
            </w:r>
            <w:r>
              <w:rPr>
                <w:i/>
                <w:color w:val="FF0000"/>
              </w:rPr>
              <w:t xml:space="preserve">: </w:t>
            </w:r>
            <w:r>
              <w:rPr>
                <w:i/>
                <w:color w:val="FF0000"/>
              </w:rPr>
              <w:t xml:space="preserve">Free text </w:t>
            </w:r>
            <w:r>
              <w:rPr>
                <w:i/>
                <w:color w:val="FF0000"/>
              </w:rPr>
              <w:t>fields.</w:t>
            </w:r>
          </w:p>
          <w:p w:rsidR="003E658F" w:rsidRPr="003E658F" w:rsidRDefault="003E658F" w:rsidP="003E658F">
            <w:pPr>
              <w:jc w:val="left"/>
            </w:pPr>
            <w:r w:rsidRPr="003E658F">
              <w:t xml:space="preserve">First </w:t>
            </w:r>
            <w:r w:rsidRPr="003E658F">
              <w:t>n</w:t>
            </w:r>
            <w:r w:rsidRPr="003E658F">
              <w:t>ame</w:t>
            </w:r>
          </w:p>
          <w:p w:rsidR="003E658F" w:rsidRPr="003E658F" w:rsidRDefault="003E658F" w:rsidP="003E658F">
            <w:pPr>
              <w:jc w:val="left"/>
            </w:pPr>
            <w:r w:rsidRPr="003E658F">
              <w:t xml:space="preserve">Last </w:t>
            </w:r>
            <w:r w:rsidRPr="003E658F">
              <w:t xml:space="preserve">name </w:t>
            </w:r>
          </w:p>
          <w:p w:rsidR="003E658F" w:rsidRPr="003E658F" w:rsidRDefault="003E658F" w:rsidP="00D66688">
            <w:pPr>
              <w:jc w:val="left"/>
              <w:rPr>
                <w:i/>
                <w:color w:val="FF0000"/>
              </w:rPr>
            </w:pPr>
            <w:r w:rsidRPr="003E658F">
              <w:t>Age</w:t>
            </w:r>
          </w:p>
        </w:tc>
      </w:tr>
      <w:tr w:rsidR="003E658F" w:rsidTr="00D66688">
        <w:tc>
          <w:tcPr>
            <w:tcW w:w="3794" w:type="dxa"/>
          </w:tcPr>
          <w:p w:rsidR="003E658F" w:rsidRDefault="003E658F" w:rsidP="00E04CBD">
            <w:pPr>
              <w:ind w:left="-76"/>
              <w:jc w:val="left"/>
            </w:pPr>
            <w:r w:rsidRPr="00D70AF1">
              <w:t xml:space="preserve">Who </w:t>
            </w:r>
            <w:r>
              <w:t xml:space="preserve">would </w:t>
            </w:r>
            <w:r w:rsidRPr="00D70AF1">
              <w:t xml:space="preserve">you like the card signed by? </w:t>
            </w:r>
          </w:p>
        </w:tc>
        <w:tc>
          <w:tcPr>
            <w:tcW w:w="5254" w:type="dxa"/>
          </w:tcPr>
          <w:p w:rsidR="003E658F" w:rsidRDefault="003E658F" w:rsidP="003E658F">
            <w:pPr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[Control]</w:t>
            </w:r>
            <w:r>
              <w:rPr>
                <w:i/>
                <w:color w:val="FF0000"/>
              </w:rPr>
              <w:t xml:space="preserve">: </w:t>
            </w:r>
            <w:r>
              <w:rPr>
                <w:i/>
                <w:color w:val="FF0000"/>
              </w:rPr>
              <w:t>Drop down box with the</w:t>
            </w:r>
            <w:r>
              <w:rPr>
                <w:i/>
                <w:color w:val="FF0000"/>
              </w:rPr>
              <w:t xml:space="preserve">se </w:t>
            </w:r>
            <w:r>
              <w:rPr>
                <w:i/>
                <w:color w:val="FF0000"/>
              </w:rPr>
              <w:t xml:space="preserve">options. </w:t>
            </w:r>
          </w:p>
          <w:p w:rsidR="003E658F" w:rsidRDefault="003E658F" w:rsidP="003E658F">
            <w:pPr>
              <w:jc w:val="left"/>
            </w:pPr>
            <w:r>
              <w:t>Coach</w:t>
            </w:r>
          </w:p>
          <w:p w:rsidR="003E658F" w:rsidRDefault="003E658F" w:rsidP="003E658F">
            <w:pPr>
              <w:jc w:val="left"/>
            </w:pPr>
            <w:r>
              <w:t>CEO</w:t>
            </w:r>
          </w:p>
          <w:p w:rsidR="003E658F" w:rsidRPr="003E658F" w:rsidRDefault="003E658F" w:rsidP="003E658F">
            <w:pPr>
              <w:jc w:val="left"/>
            </w:pPr>
            <w:r>
              <w:t>Player</w:t>
            </w:r>
          </w:p>
        </w:tc>
      </w:tr>
      <w:tr w:rsidR="003E658F" w:rsidTr="00D66688">
        <w:tc>
          <w:tcPr>
            <w:tcW w:w="3794" w:type="dxa"/>
          </w:tcPr>
          <w:p w:rsidR="003E658F" w:rsidRPr="00D70AF1" w:rsidRDefault="003E658F" w:rsidP="00E04CBD">
            <w:pPr>
              <w:ind w:left="-76"/>
              <w:jc w:val="left"/>
            </w:pPr>
            <w:r>
              <w:t>Is there anything else you want to add?</w:t>
            </w:r>
          </w:p>
        </w:tc>
        <w:tc>
          <w:tcPr>
            <w:tcW w:w="5254" w:type="dxa"/>
          </w:tcPr>
          <w:p w:rsidR="003E658F" w:rsidRPr="003E658F" w:rsidRDefault="003E658F" w:rsidP="003E658F">
            <w:pPr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[Control]</w:t>
            </w:r>
            <w:r>
              <w:rPr>
                <w:i/>
                <w:color w:val="FF0000"/>
              </w:rPr>
              <w:t xml:space="preserve">: </w:t>
            </w:r>
            <w:r>
              <w:rPr>
                <w:i/>
                <w:color w:val="FF0000"/>
              </w:rPr>
              <w:t>Fr</w:t>
            </w:r>
            <w:r>
              <w:rPr>
                <w:i/>
                <w:color w:val="FF0000"/>
              </w:rPr>
              <w:t>ee text box, maximum 250 words.</w:t>
            </w:r>
          </w:p>
        </w:tc>
      </w:tr>
    </w:tbl>
    <w:p w:rsidR="003E658F" w:rsidRPr="00550D62" w:rsidRDefault="003E658F" w:rsidP="00F472AD">
      <w:pPr>
        <w:jc w:val="left"/>
        <w:rPr>
          <w:b/>
        </w:rPr>
      </w:pPr>
    </w:p>
    <w:p w:rsidR="00ED4789" w:rsidRDefault="00550D62" w:rsidP="00F472AD">
      <w:pPr>
        <w:jc w:val="left"/>
        <w:rPr>
          <w:b/>
        </w:rPr>
      </w:pPr>
      <w:r w:rsidRPr="004B6037">
        <w:rPr>
          <w:b/>
        </w:rPr>
        <w:lastRenderedPageBreak/>
        <w:t>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254"/>
      </w:tblGrid>
      <w:tr w:rsidR="003E658F" w:rsidRPr="00490A99" w:rsidTr="00D66688">
        <w:tc>
          <w:tcPr>
            <w:tcW w:w="3794" w:type="dxa"/>
          </w:tcPr>
          <w:p w:rsidR="003E658F" w:rsidRPr="00490A99" w:rsidRDefault="003E658F" w:rsidP="00D66688">
            <w:pPr>
              <w:jc w:val="left"/>
              <w:rPr>
                <w:b/>
              </w:rPr>
            </w:pPr>
            <w:r w:rsidRPr="00490A99">
              <w:rPr>
                <w:b/>
              </w:rPr>
              <w:t>Question</w:t>
            </w:r>
          </w:p>
        </w:tc>
        <w:tc>
          <w:tcPr>
            <w:tcW w:w="5254" w:type="dxa"/>
          </w:tcPr>
          <w:p w:rsidR="003E658F" w:rsidRPr="00490A99" w:rsidRDefault="003E658F" w:rsidP="00D66688">
            <w:pPr>
              <w:jc w:val="left"/>
              <w:rPr>
                <w:b/>
              </w:rPr>
            </w:pPr>
            <w:r w:rsidRPr="00490A99">
              <w:rPr>
                <w:b/>
              </w:rPr>
              <w:t>Response and controls</w:t>
            </w:r>
          </w:p>
        </w:tc>
      </w:tr>
      <w:tr w:rsidR="003E658F" w:rsidTr="00D66688">
        <w:tc>
          <w:tcPr>
            <w:tcW w:w="3794" w:type="dxa"/>
          </w:tcPr>
          <w:p w:rsidR="003E658F" w:rsidRDefault="003E658F" w:rsidP="00E04CBD">
            <w:pPr>
              <w:ind w:left="-76"/>
              <w:jc w:val="left"/>
            </w:pPr>
            <w:r>
              <w:t>Please tell us a little bit about your request.</w:t>
            </w:r>
          </w:p>
        </w:tc>
        <w:tc>
          <w:tcPr>
            <w:tcW w:w="5254" w:type="dxa"/>
          </w:tcPr>
          <w:p w:rsidR="003E658F" w:rsidRPr="003E658F" w:rsidRDefault="003E658F" w:rsidP="00D66688">
            <w:pPr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[Control]</w:t>
            </w:r>
            <w:r>
              <w:rPr>
                <w:i/>
                <w:color w:val="FF0000"/>
              </w:rPr>
              <w:t xml:space="preserve">: </w:t>
            </w:r>
            <w:r>
              <w:rPr>
                <w:i/>
                <w:color w:val="FF0000"/>
              </w:rPr>
              <w:t>Free text box, maximum 500 words.</w:t>
            </w:r>
          </w:p>
        </w:tc>
      </w:tr>
    </w:tbl>
    <w:p w:rsidR="003E658F" w:rsidRPr="00550D62" w:rsidRDefault="003E658F">
      <w:pPr>
        <w:jc w:val="left"/>
        <w:rPr>
          <w:i/>
          <w:color w:val="FF0000"/>
        </w:rPr>
      </w:pPr>
    </w:p>
    <w:sectPr w:rsidR="003E658F" w:rsidRPr="00550D62" w:rsidSect="00565002">
      <w:headerReference w:type="default" r:id="rId8"/>
      <w:footerReference w:type="default" r:id="rId9"/>
      <w:pgSz w:w="11900" w:h="16840"/>
      <w:pgMar w:top="1223" w:right="1268" w:bottom="1440" w:left="1800" w:header="284" w:footer="1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A99" w:rsidRDefault="00490A99" w:rsidP="00884D60">
      <w:r>
        <w:separator/>
      </w:r>
    </w:p>
  </w:endnote>
  <w:endnote w:type="continuationSeparator" w:id="0">
    <w:p w:rsidR="00490A99" w:rsidRDefault="00490A99" w:rsidP="00884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A99" w:rsidRPr="00FB7C81" w:rsidRDefault="00490A99" w:rsidP="00FB7C81">
    <w:pPr>
      <w:pStyle w:val="Footer"/>
      <w:tabs>
        <w:tab w:val="left" w:pos="9498"/>
      </w:tabs>
      <w:ind w:right="184" w:hanging="15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A99" w:rsidRDefault="00490A99" w:rsidP="00884D60">
      <w:r>
        <w:separator/>
      </w:r>
    </w:p>
  </w:footnote>
  <w:footnote w:type="continuationSeparator" w:id="0">
    <w:p w:rsidR="00490A99" w:rsidRDefault="00490A99" w:rsidP="00884D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A99" w:rsidRDefault="00490A99" w:rsidP="005F179F">
    <w:pPr>
      <w:pStyle w:val="Header"/>
      <w:ind w:right="461" w:hanging="14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2B74"/>
    <w:multiLevelType w:val="hybridMultilevel"/>
    <w:tmpl w:val="1FC2BFE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E72AB"/>
    <w:multiLevelType w:val="hybridMultilevel"/>
    <w:tmpl w:val="D73A46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5562C"/>
    <w:multiLevelType w:val="hybridMultilevel"/>
    <w:tmpl w:val="171026B6"/>
    <w:lvl w:ilvl="0" w:tplc="846C8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17C64"/>
    <w:multiLevelType w:val="hybridMultilevel"/>
    <w:tmpl w:val="A3CEA8E4"/>
    <w:lvl w:ilvl="0" w:tplc="C7267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D57474"/>
    <w:multiLevelType w:val="hybridMultilevel"/>
    <w:tmpl w:val="992C96E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A12F76"/>
    <w:multiLevelType w:val="hybridMultilevel"/>
    <w:tmpl w:val="149AE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342C5C"/>
    <w:multiLevelType w:val="hybridMultilevel"/>
    <w:tmpl w:val="2092C3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12276"/>
    <w:multiLevelType w:val="hybridMultilevel"/>
    <w:tmpl w:val="6BDA226E"/>
    <w:lvl w:ilvl="0" w:tplc="C7267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A70408"/>
    <w:multiLevelType w:val="hybridMultilevel"/>
    <w:tmpl w:val="A80AF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1248A"/>
    <w:multiLevelType w:val="hybridMultilevel"/>
    <w:tmpl w:val="0D4C6ACA"/>
    <w:lvl w:ilvl="0" w:tplc="7422A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63146F"/>
    <w:multiLevelType w:val="hybridMultilevel"/>
    <w:tmpl w:val="CB5C3D2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1E47A6"/>
    <w:multiLevelType w:val="hybridMultilevel"/>
    <w:tmpl w:val="CB5C3D2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4317E8"/>
    <w:multiLevelType w:val="hybridMultilevel"/>
    <w:tmpl w:val="3294CB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4C35CF"/>
    <w:multiLevelType w:val="hybridMultilevel"/>
    <w:tmpl w:val="6BDA226E"/>
    <w:lvl w:ilvl="0" w:tplc="C7267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2584C"/>
    <w:multiLevelType w:val="hybridMultilevel"/>
    <w:tmpl w:val="52003B7A"/>
    <w:lvl w:ilvl="0" w:tplc="F87C53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A7F4A63"/>
    <w:multiLevelType w:val="hybridMultilevel"/>
    <w:tmpl w:val="1A0ED6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729BC"/>
    <w:multiLevelType w:val="hybridMultilevel"/>
    <w:tmpl w:val="B4826D7E"/>
    <w:lvl w:ilvl="0" w:tplc="C7267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D54946"/>
    <w:multiLevelType w:val="hybridMultilevel"/>
    <w:tmpl w:val="614E7254"/>
    <w:lvl w:ilvl="0" w:tplc="284C57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B15545"/>
    <w:multiLevelType w:val="hybridMultilevel"/>
    <w:tmpl w:val="C338CE1A"/>
    <w:lvl w:ilvl="0" w:tplc="7AF0B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8352E9"/>
    <w:multiLevelType w:val="hybridMultilevel"/>
    <w:tmpl w:val="6BDA226E"/>
    <w:lvl w:ilvl="0" w:tplc="C7267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C90E7F"/>
    <w:multiLevelType w:val="hybridMultilevel"/>
    <w:tmpl w:val="4EF6A154"/>
    <w:lvl w:ilvl="0" w:tplc="337ED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923BCF"/>
    <w:multiLevelType w:val="hybridMultilevel"/>
    <w:tmpl w:val="6BDA226E"/>
    <w:lvl w:ilvl="0" w:tplc="C7267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34D54"/>
    <w:multiLevelType w:val="hybridMultilevel"/>
    <w:tmpl w:val="499A2B64"/>
    <w:lvl w:ilvl="0" w:tplc="8D080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EC24B4"/>
    <w:multiLevelType w:val="hybridMultilevel"/>
    <w:tmpl w:val="6A8028A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650868"/>
    <w:multiLevelType w:val="hybridMultilevel"/>
    <w:tmpl w:val="A0ECE956"/>
    <w:lvl w:ilvl="0" w:tplc="B908D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ED54D6"/>
    <w:multiLevelType w:val="hybridMultilevel"/>
    <w:tmpl w:val="CBDEA2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7838DC"/>
    <w:multiLevelType w:val="hybridMultilevel"/>
    <w:tmpl w:val="225695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006F7"/>
    <w:multiLevelType w:val="hybridMultilevel"/>
    <w:tmpl w:val="31760A50"/>
    <w:lvl w:ilvl="0" w:tplc="38BE2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D91DC7"/>
    <w:multiLevelType w:val="hybridMultilevel"/>
    <w:tmpl w:val="2D903F7A"/>
    <w:lvl w:ilvl="0" w:tplc="FBA2135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26"/>
  </w:num>
  <w:num w:numId="5">
    <w:abstractNumId w:val="14"/>
  </w:num>
  <w:num w:numId="6">
    <w:abstractNumId w:val="1"/>
  </w:num>
  <w:num w:numId="7">
    <w:abstractNumId w:val="15"/>
  </w:num>
  <w:num w:numId="8">
    <w:abstractNumId w:val="25"/>
  </w:num>
  <w:num w:numId="9">
    <w:abstractNumId w:val="23"/>
  </w:num>
  <w:num w:numId="10">
    <w:abstractNumId w:val="6"/>
  </w:num>
  <w:num w:numId="11">
    <w:abstractNumId w:val="4"/>
  </w:num>
  <w:num w:numId="12">
    <w:abstractNumId w:val="5"/>
  </w:num>
  <w:num w:numId="13">
    <w:abstractNumId w:val="28"/>
  </w:num>
  <w:num w:numId="14">
    <w:abstractNumId w:val="11"/>
  </w:num>
  <w:num w:numId="15">
    <w:abstractNumId w:val="17"/>
  </w:num>
  <w:num w:numId="16">
    <w:abstractNumId w:val="13"/>
  </w:num>
  <w:num w:numId="17">
    <w:abstractNumId w:val="20"/>
  </w:num>
  <w:num w:numId="18">
    <w:abstractNumId w:val="10"/>
  </w:num>
  <w:num w:numId="19">
    <w:abstractNumId w:val="2"/>
  </w:num>
  <w:num w:numId="20">
    <w:abstractNumId w:val="22"/>
  </w:num>
  <w:num w:numId="21">
    <w:abstractNumId w:val="9"/>
  </w:num>
  <w:num w:numId="22">
    <w:abstractNumId w:val="24"/>
  </w:num>
  <w:num w:numId="23">
    <w:abstractNumId w:val="27"/>
  </w:num>
  <w:num w:numId="24">
    <w:abstractNumId w:val="18"/>
  </w:num>
  <w:num w:numId="25">
    <w:abstractNumId w:val="7"/>
  </w:num>
  <w:num w:numId="26">
    <w:abstractNumId w:val="21"/>
  </w:num>
  <w:num w:numId="27">
    <w:abstractNumId w:val="19"/>
  </w:num>
  <w:num w:numId="28">
    <w:abstractNumId w:val="1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40D"/>
    <w:rsid w:val="00023CE6"/>
    <w:rsid w:val="0006527D"/>
    <w:rsid w:val="000A0E23"/>
    <w:rsid w:val="00124F13"/>
    <w:rsid w:val="00147674"/>
    <w:rsid w:val="00174875"/>
    <w:rsid w:val="001F1002"/>
    <w:rsid w:val="00222A01"/>
    <w:rsid w:val="002C263D"/>
    <w:rsid w:val="003A0E3B"/>
    <w:rsid w:val="003D1B3F"/>
    <w:rsid w:val="003E4548"/>
    <w:rsid w:val="003E658F"/>
    <w:rsid w:val="003E71A9"/>
    <w:rsid w:val="0046428A"/>
    <w:rsid w:val="00467ABD"/>
    <w:rsid w:val="00475E41"/>
    <w:rsid w:val="004873F6"/>
    <w:rsid w:val="00490A99"/>
    <w:rsid w:val="004B6037"/>
    <w:rsid w:val="0053232D"/>
    <w:rsid w:val="00550D62"/>
    <w:rsid w:val="00565002"/>
    <w:rsid w:val="005668A7"/>
    <w:rsid w:val="00590AC4"/>
    <w:rsid w:val="005A0F3C"/>
    <w:rsid w:val="005F179F"/>
    <w:rsid w:val="00692487"/>
    <w:rsid w:val="007B659A"/>
    <w:rsid w:val="007E7B3A"/>
    <w:rsid w:val="00884D60"/>
    <w:rsid w:val="008D5FCA"/>
    <w:rsid w:val="00906F58"/>
    <w:rsid w:val="009510BF"/>
    <w:rsid w:val="009A50DC"/>
    <w:rsid w:val="00A37657"/>
    <w:rsid w:val="00A4746F"/>
    <w:rsid w:val="00AC06AE"/>
    <w:rsid w:val="00B16E0F"/>
    <w:rsid w:val="00B22404"/>
    <w:rsid w:val="00B307D3"/>
    <w:rsid w:val="00B8133B"/>
    <w:rsid w:val="00B96E45"/>
    <w:rsid w:val="00BB0E02"/>
    <w:rsid w:val="00C50DD3"/>
    <w:rsid w:val="00CD5B08"/>
    <w:rsid w:val="00CF2C6A"/>
    <w:rsid w:val="00D005C4"/>
    <w:rsid w:val="00D70AF1"/>
    <w:rsid w:val="00DF5080"/>
    <w:rsid w:val="00E04CBD"/>
    <w:rsid w:val="00E057D7"/>
    <w:rsid w:val="00E36C14"/>
    <w:rsid w:val="00E457E1"/>
    <w:rsid w:val="00E96B98"/>
    <w:rsid w:val="00ED4789"/>
    <w:rsid w:val="00EF7013"/>
    <w:rsid w:val="00F2140D"/>
    <w:rsid w:val="00F37027"/>
    <w:rsid w:val="00F472AD"/>
    <w:rsid w:val="00FA27DC"/>
    <w:rsid w:val="00FB7C81"/>
    <w:rsid w:val="00FD1DC8"/>
    <w:rsid w:val="00FD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AF1"/>
  </w:style>
  <w:style w:type="paragraph" w:styleId="Heading1">
    <w:name w:val="heading 1"/>
    <w:basedOn w:val="Normal"/>
    <w:next w:val="Normal"/>
    <w:link w:val="Heading1Char"/>
    <w:uiPriority w:val="9"/>
    <w:qFormat/>
    <w:rsid w:val="00D70AF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AF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AF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0AF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AF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AF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AF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AF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AF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D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D60"/>
  </w:style>
  <w:style w:type="paragraph" w:styleId="Footer">
    <w:name w:val="footer"/>
    <w:basedOn w:val="Normal"/>
    <w:link w:val="FooterChar"/>
    <w:uiPriority w:val="99"/>
    <w:unhideWhenUsed/>
    <w:rsid w:val="00884D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D60"/>
  </w:style>
  <w:style w:type="paragraph" w:styleId="BalloonText">
    <w:name w:val="Balloon Text"/>
    <w:basedOn w:val="Normal"/>
    <w:link w:val="BalloonTextChar"/>
    <w:uiPriority w:val="99"/>
    <w:semiHidden/>
    <w:unhideWhenUsed/>
    <w:rsid w:val="00884D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D6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70AF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AF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0AF1"/>
    <w:rPr>
      <w:smallCaps/>
      <w:spacing w:val="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70AF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70AF1"/>
    <w:rPr>
      <w:smallCaps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70AF1"/>
    <w:rPr>
      <w:smallCaps/>
      <w:spacing w:val="10"/>
      <w:sz w:val="22"/>
      <w:szCs w:val="22"/>
    </w:rPr>
  </w:style>
  <w:style w:type="paragraph" w:styleId="NoSpacing">
    <w:name w:val="No Spacing"/>
    <w:basedOn w:val="Normal"/>
    <w:link w:val="NoSpacingChar"/>
    <w:uiPriority w:val="1"/>
    <w:qFormat/>
    <w:rsid w:val="00D70A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0AF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70AF1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AF1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AF1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AF1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AF1"/>
    <w:rPr>
      <w:b/>
      <w:i/>
      <w:smallCaps/>
      <w:color w:val="622423" w:themeColor="accent2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AF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0AF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70AF1"/>
    <w:rPr>
      <w:b/>
      <w:color w:val="C0504D" w:themeColor="accent2"/>
    </w:rPr>
  </w:style>
  <w:style w:type="character" w:styleId="Emphasis">
    <w:name w:val="Emphasis"/>
    <w:uiPriority w:val="20"/>
    <w:qFormat/>
    <w:rsid w:val="00D70AF1"/>
    <w:rPr>
      <w:b/>
      <w:i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70AF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70AF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AF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AF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70AF1"/>
    <w:rPr>
      <w:i/>
    </w:rPr>
  </w:style>
  <w:style w:type="character" w:styleId="IntenseEmphasis">
    <w:name w:val="Intense Emphasis"/>
    <w:uiPriority w:val="21"/>
    <w:qFormat/>
    <w:rsid w:val="00D70AF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70AF1"/>
    <w:rPr>
      <w:b/>
    </w:rPr>
  </w:style>
  <w:style w:type="character" w:styleId="IntenseReference">
    <w:name w:val="Intense Reference"/>
    <w:uiPriority w:val="32"/>
    <w:qFormat/>
    <w:rsid w:val="00D70AF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70AF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AF1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0AF1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70AF1"/>
  </w:style>
  <w:style w:type="table" w:styleId="TableGrid">
    <w:name w:val="Table Grid"/>
    <w:basedOn w:val="TableNormal"/>
    <w:uiPriority w:val="59"/>
    <w:rsid w:val="00B9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AF1"/>
  </w:style>
  <w:style w:type="paragraph" w:styleId="Heading1">
    <w:name w:val="heading 1"/>
    <w:basedOn w:val="Normal"/>
    <w:next w:val="Normal"/>
    <w:link w:val="Heading1Char"/>
    <w:uiPriority w:val="9"/>
    <w:qFormat/>
    <w:rsid w:val="00D70AF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AF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AF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0AF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AF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AF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AF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AF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AF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D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D60"/>
  </w:style>
  <w:style w:type="paragraph" w:styleId="Footer">
    <w:name w:val="footer"/>
    <w:basedOn w:val="Normal"/>
    <w:link w:val="FooterChar"/>
    <w:uiPriority w:val="99"/>
    <w:unhideWhenUsed/>
    <w:rsid w:val="00884D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D60"/>
  </w:style>
  <w:style w:type="paragraph" w:styleId="BalloonText">
    <w:name w:val="Balloon Text"/>
    <w:basedOn w:val="Normal"/>
    <w:link w:val="BalloonTextChar"/>
    <w:uiPriority w:val="99"/>
    <w:semiHidden/>
    <w:unhideWhenUsed/>
    <w:rsid w:val="00884D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D6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70AF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AF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0AF1"/>
    <w:rPr>
      <w:smallCaps/>
      <w:spacing w:val="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70AF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70AF1"/>
    <w:rPr>
      <w:smallCaps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70AF1"/>
    <w:rPr>
      <w:smallCaps/>
      <w:spacing w:val="10"/>
      <w:sz w:val="22"/>
      <w:szCs w:val="22"/>
    </w:rPr>
  </w:style>
  <w:style w:type="paragraph" w:styleId="NoSpacing">
    <w:name w:val="No Spacing"/>
    <w:basedOn w:val="Normal"/>
    <w:link w:val="NoSpacingChar"/>
    <w:uiPriority w:val="1"/>
    <w:qFormat/>
    <w:rsid w:val="00D70A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0AF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70AF1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AF1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AF1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AF1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AF1"/>
    <w:rPr>
      <w:b/>
      <w:i/>
      <w:smallCaps/>
      <w:color w:val="622423" w:themeColor="accent2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AF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0AF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70AF1"/>
    <w:rPr>
      <w:b/>
      <w:color w:val="C0504D" w:themeColor="accent2"/>
    </w:rPr>
  </w:style>
  <w:style w:type="character" w:styleId="Emphasis">
    <w:name w:val="Emphasis"/>
    <w:uiPriority w:val="20"/>
    <w:qFormat/>
    <w:rsid w:val="00D70AF1"/>
    <w:rPr>
      <w:b/>
      <w:i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70AF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70AF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AF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AF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70AF1"/>
    <w:rPr>
      <w:i/>
    </w:rPr>
  </w:style>
  <w:style w:type="character" w:styleId="IntenseEmphasis">
    <w:name w:val="Intense Emphasis"/>
    <w:uiPriority w:val="21"/>
    <w:qFormat/>
    <w:rsid w:val="00D70AF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70AF1"/>
    <w:rPr>
      <w:b/>
    </w:rPr>
  </w:style>
  <w:style w:type="character" w:styleId="IntenseReference">
    <w:name w:val="Intense Reference"/>
    <w:uiPriority w:val="32"/>
    <w:qFormat/>
    <w:rsid w:val="00D70AF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70AF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AF1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0AF1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70AF1"/>
  </w:style>
  <w:style w:type="table" w:styleId="TableGrid">
    <w:name w:val="Table Grid"/>
    <w:basedOn w:val="TableNormal"/>
    <w:uiPriority w:val="59"/>
    <w:rsid w:val="00B9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F9931374</Template>
  <TotalTime>571</TotalTime>
  <Pages>4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Sarah Watkins</dc:creator>
  <cp:lastModifiedBy>Yeshwant Mudaliar</cp:lastModifiedBy>
  <cp:revision>14</cp:revision>
  <cp:lastPrinted>2012-03-22T23:08:00Z</cp:lastPrinted>
  <dcterms:created xsi:type="dcterms:W3CDTF">2016-02-15T04:03:00Z</dcterms:created>
  <dcterms:modified xsi:type="dcterms:W3CDTF">2016-03-02T06:04:00Z</dcterms:modified>
</cp:coreProperties>
</file>